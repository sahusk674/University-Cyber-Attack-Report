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CE95" w14:textId="77777777" w:rsidR="00021C04" w:rsidRDefault="00D76AB2">
      <w:r>
        <w:rPr>
          <w:noProof/>
        </w:rPr>
        <w:drawing>
          <wp:anchor distT="0" distB="0" distL="114300" distR="114300" simplePos="0" relativeHeight="251657216" behindDoc="1" locked="0" layoutInCell="1" allowOverlap="1" wp14:anchorId="7CC453F9" wp14:editId="12D6611C">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8">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021C04" w14:paraId="2DA21C06" w14:textId="77777777" w:rsidTr="00A1111B">
        <w:trPr>
          <w:trHeight w:val="7553"/>
        </w:trPr>
        <w:tc>
          <w:tcPr>
            <w:tcW w:w="12229" w:type="dxa"/>
          </w:tcPr>
          <w:p w14:paraId="2EB9EC11" w14:textId="77777777" w:rsidR="00021C04" w:rsidRDefault="00D76AB2" w:rsidP="00D76AB2">
            <w:pPr>
              <w:ind w:left="720"/>
            </w:pPr>
            <w:r>
              <w:rPr>
                <w:noProof/>
              </w:rPr>
              <mc:AlternateContent>
                <mc:Choice Requires="wpg">
                  <w:drawing>
                    <wp:inline distT="0" distB="0" distL="0" distR="0" wp14:anchorId="45582725" wp14:editId="53E7E844">
                      <wp:extent cx="6657975" cy="8848724"/>
                      <wp:effectExtent l="0" t="0" r="9525" b="0"/>
                      <wp:docPr id="9" name="Group 9" descr="Title and text&#10;"/>
                      <wp:cNvGraphicFramePr/>
                      <a:graphic xmlns:a="http://schemas.openxmlformats.org/drawingml/2006/main">
                        <a:graphicData uri="http://schemas.microsoft.com/office/word/2010/wordprocessingGroup">
                          <wpg:wgp>
                            <wpg:cNvGrpSpPr/>
                            <wpg:grpSpPr>
                              <a:xfrm>
                                <a:off x="0" y="0"/>
                                <a:ext cx="6657975" cy="8848724"/>
                                <a:chOff x="0" y="1"/>
                                <a:chExt cx="6657975" cy="8441436"/>
                              </a:xfrm>
                            </wpg:grpSpPr>
                            <wps:wsp>
                              <wps:cNvPr id="6" name="Text Box 6"/>
                              <wps:cNvSpPr txBox="1"/>
                              <wps:spPr>
                                <a:xfrm>
                                  <a:off x="76191" y="3457575"/>
                                  <a:ext cx="4105285" cy="1160780"/>
                                </a:xfrm>
                                <a:prstGeom prst="rect">
                                  <a:avLst/>
                                </a:prstGeom>
                                <a:solidFill>
                                  <a:schemeClr val="tx2">
                                    <a:lumMod val="75000"/>
                                  </a:schemeClr>
                                </a:solidFill>
                                <a:ln w="6350">
                                  <a:noFill/>
                                </a:ln>
                              </wps:spPr>
                              <wps:txbx>
                                <w:txbxContent>
                                  <w:p w14:paraId="7F7BF59E" w14:textId="717FAF0A" w:rsidR="00D76AB2" w:rsidRPr="004C3F27" w:rsidRDefault="004C3F27" w:rsidP="000B4502">
                                    <w:pPr>
                                      <w:pStyle w:val="Title"/>
                                      <w:rPr>
                                        <w:b/>
                                        <w:bCs/>
                                        <w:sz w:val="56"/>
                                      </w:rPr>
                                    </w:pPr>
                                    <w:r w:rsidRPr="004C3F27">
                                      <w:rPr>
                                        <w:b/>
                                        <w:bCs/>
                                        <w:sz w:val="56"/>
                                      </w:rPr>
                                      <w:t>University Cyber Attack</w:t>
                                    </w:r>
                                  </w:p>
                                  <w:p w14:paraId="518AAA08" w14:textId="10AE7135" w:rsidR="00D76AB2" w:rsidRPr="000B4502" w:rsidRDefault="004C3F27" w:rsidP="004C3F27">
                                    <w:pPr>
                                      <w:pStyle w:val="Subtitle"/>
                                      <w:ind w:left="0" w:firstLine="720"/>
                                    </w:pPr>
                                    <w:r>
                                      <w:t>Project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1"/>
                                  <a:ext cx="3004185" cy="908658"/>
                                </a:xfrm>
                                <a:prstGeom prst="rect">
                                  <a:avLst/>
                                </a:prstGeom>
                                <a:solidFill>
                                  <a:schemeClr val="bg1">
                                    <a:lumMod val="95000"/>
                                  </a:schemeClr>
                                </a:solidFill>
                                <a:ln w="6350">
                                  <a:noFill/>
                                </a:ln>
                              </wps:spPr>
                              <wps:txbx>
                                <w:txbxContent>
                                  <w:p w14:paraId="3EC3DA33" w14:textId="455D3354" w:rsidR="00D76AB2" w:rsidRDefault="00D76AB2" w:rsidP="00D76AB2">
                                    <w:pPr>
                                      <w:pStyle w:val="Heading1"/>
                                      <w:ind w:left="720"/>
                                    </w:pPr>
                                    <w:r>
                                      <w:t>C</w:t>
                                    </w:r>
                                    <w:r w:rsidR="004C3F27">
                                      <w:t>ompTIA Security+ 601</w:t>
                                    </w:r>
                                  </w:p>
                                  <w:p w14:paraId="7A96AC04" w14:textId="77777777" w:rsidR="00D76AB2" w:rsidRDefault="00D76AB2" w:rsidP="00D76AB2">
                                    <w:pPr>
                                      <w:pStyle w:val="Heading2"/>
                                      <w:ind w:left="720"/>
                                    </w:pPr>
                                    <w: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866940"/>
                                  <a:ext cx="6657975" cy="3574497"/>
                                </a:xfrm>
                                <a:prstGeom prst="rect">
                                  <a:avLst/>
                                </a:prstGeom>
                                <a:solidFill>
                                  <a:schemeClr val="lt1"/>
                                </a:solidFill>
                                <a:ln w="6350">
                                  <a:noFill/>
                                </a:ln>
                              </wps:spPr>
                              <wps:txbx>
                                <w:txbxContent>
                                  <w:p w14:paraId="05483714" w14:textId="16D7599B" w:rsidR="00CA1819" w:rsidRDefault="00CA1819" w:rsidP="00CA1819">
                                    <w:pPr>
                                      <w:pStyle w:val="NormalWeb"/>
                                      <w:shd w:val="clear" w:color="auto" w:fill="FFFFFF"/>
                                      <w:spacing w:before="0" w:beforeAutospacing="0" w:after="180" w:afterAutospacing="0"/>
                                      <w:rPr>
                                        <w:rFonts w:ascii="Helvetica" w:hAnsi="Helvetica" w:cs="Helvetica"/>
                                        <w:color w:val="292F32"/>
                                        <w:sz w:val="36"/>
                                        <w:szCs w:val="36"/>
                                      </w:rPr>
                                    </w:pPr>
                                    <w:r w:rsidRPr="00CA1819">
                                      <w:rPr>
                                        <w:rFonts w:ascii="Helvetica" w:hAnsi="Helvetica" w:cs="Helvetica"/>
                                        <w:color w:val="292F32"/>
                                        <w:sz w:val="36"/>
                                        <w:szCs w:val="36"/>
                                      </w:rPr>
                                      <w:t>DESCRIPTION</w:t>
                                    </w:r>
                                  </w:p>
                                  <w:p w14:paraId="5E9542C8" w14:textId="77777777" w:rsidR="00CA1819" w:rsidRPr="00CA1819" w:rsidRDefault="00CA1819" w:rsidP="00CA1819">
                                    <w:pPr>
                                      <w:pStyle w:val="NormalWeb"/>
                                      <w:shd w:val="clear" w:color="auto" w:fill="FFFFFF"/>
                                      <w:spacing w:before="0" w:beforeAutospacing="0" w:after="180" w:afterAutospacing="0"/>
                                      <w:rPr>
                                        <w:rFonts w:ascii="Helvetica" w:hAnsi="Helvetica" w:cs="Helvetica"/>
                                        <w:color w:val="292F32"/>
                                        <w:sz w:val="36"/>
                                        <w:szCs w:val="36"/>
                                      </w:rPr>
                                    </w:pPr>
                                  </w:p>
                                  <w:p w14:paraId="3E75B409"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You are a cyber security officer and member of the Incident Response Team.</w:t>
                                    </w:r>
                                  </w:p>
                                  <w:p w14:paraId="448898D5"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During the summer vacation, one of the teaching staff members, Samantha, reports to the Dean about abusive and threatening messages received over an email. Dean collects the following details from her:</w:t>
                                    </w:r>
                                  </w:p>
                                  <w:p w14:paraId="475BFBDE"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Complete Name: Samantha R. Collen.</w:t>
                                    </w:r>
                                  </w:p>
                                  <w:p w14:paraId="2EDA6158"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Personal Email ID: </w:t>
                                    </w:r>
                                    <w:hyperlink r:id="rId9" w:history="1">
                                      <w:r w:rsidRPr="00CA1819">
                                        <w:rPr>
                                          <w:rStyle w:val="Hyperlink"/>
                                          <w:rFonts w:ascii="Helvetica" w:hAnsi="Helvetica" w:cs="Helvetica"/>
                                          <w:color w:val="777777"/>
                                        </w:rPr>
                                        <w:t>samantha.collen.r@gmail.com</w:t>
                                      </w:r>
                                    </w:hyperlink>
                                  </w:p>
                                  <w:p w14:paraId="0AD543D0"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Official Email ID: profsamantha@pu.edu.com</w:t>
                                    </w:r>
                                  </w:p>
                                  <w:p w14:paraId="32974A0C"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Samantha also reported that during the term examination, she obstructed one of the students, Tony Lee, due to unfair means during examination.</w:t>
                                    </w:r>
                                  </w:p>
                                  <w:p w14:paraId="71006CC6" w14:textId="77777777" w:rsidR="00CA1819" w:rsidRDefault="00CA1819" w:rsidP="00CA1819">
                                    <w:pPr>
                                      <w:pStyle w:val="NormalWeb"/>
                                      <w:shd w:val="clear" w:color="auto" w:fill="FFFFFF"/>
                                      <w:spacing w:before="0" w:beforeAutospacing="0" w:after="150" w:afterAutospacing="0"/>
                                      <w:rPr>
                                        <w:rFonts w:ascii="Helvetica" w:hAnsi="Helvetica" w:cs="Helvetica"/>
                                        <w:color w:val="4D575D"/>
                                        <w:sz w:val="21"/>
                                        <w:szCs w:val="21"/>
                                      </w:rPr>
                                    </w:pPr>
                                    <w:r w:rsidRPr="00CA1819">
                                      <w:rPr>
                                        <w:rFonts w:ascii="Helvetica" w:hAnsi="Helvetica" w:cs="Helvetica"/>
                                        <w:color w:val="4D575D"/>
                                      </w:rPr>
                                      <w:t>As an investigator, your task is to identify the following:</w:t>
                                    </w:r>
                                  </w:p>
                                  <w:p w14:paraId="2214217B" w14:textId="52A7AA97" w:rsidR="00D76AB2" w:rsidRDefault="00D76AB2" w:rsidP="00A111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5582725" id="Group 9" o:spid="_x0000_s1026" alt="Title and text&#10;" style="width:524.25pt;height:696.75pt;mso-position-horizontal-relative:char;mso-position-vertical-relative:line" coordorigin="" coordsize="66579,8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">
                      <v:shapetype id="_x0000_t202" coordsize="21600,21600" o:spt="202" path="m,l,21600r21600,l21600,xe">
                        <v:stroke joinstyle="miter"/>
                        <v:path gradientshapeok="t" o:connecttype="rect"/>
                      </v:shapetype>
                      <v:shape id="Text Box 6" o:spid="_x0000_s1027" type="#_x0000_t202" style="position:absolute;left:761;top:34575;width:41053;height:11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7F7BF59E" w14:textId="717FAF0A" w:rsidR="00D76AB2" w:rsidRPr="004C3F27" w:rsidRDefault="004C3F27" w:rsidP="000B4502">
                              <w:pPr>
                                <w:pStyle w:val="Title"/>
                                <w:rPr>
                                  <w:b/>
                                  <w:bCs/>
                                  <w:sz w:val="56"/>
                                </w:rPr>
                              </w:pPr>
                              <w:r w:rsidRPr="004C3F27">
                                <w:rPr>
                                  <w:b/>
                                  <w:bCs/>
                                  <w:sz w:val="56"/>
                                </w:rPr>
                                <w:t>University Cyber Attack</w:t>
                              </w:r>
                            </w:p>
                            <w:p w14:paraId="518AAA08" w14:textId="10AE7135" w:rsidR="00D76AB2" w:rsidRPr="000B4502" w:rsidRDefault="004C3F27" w:rsidP="004C3F27">
                              <w:pPr>
                                <w:pStyle w:val="Subtitle"/>
                                <w:ind w:left="0" w:firstLine="720"/>
                              </w:pPr>
                              <w:r>
                                <w:t>Project 1</w:t>
                              </w:r>
                            </w:p>
                          </w:txbxContent>
                        </v:textbox>
                      </v:shape>
                      <v:shape id="Text Box 7" o:spid="_x0000_s1028" type="#_x0000_t202" style="position:absolute;left:762;width:30041;height:9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3EC3DA33" w14:textId="455D3354" w:rsidR="00D76AB2" w:rsidRDefault="00D76AB2" w:rsidP="00D76AB2">
                              <w:pPr>
                                <w:pStyle w:val="Heading1"/>
                                <w:ind w:left="720"/>
                              </w:pPr>
                              <w:r>
                                <w:t>C</w:t>
                              </w:r>
                              <w:r w:rsidR="004C3F27">
                                <w:t>ompTIA Security+ 601</w:t>
                              </w:r>
                            </w:p>
                            <w:p w14:paraId="7A96AC04" w14:textId="77777777" w:rsidR="00D76AB2" w:rsidRDefault="00D76AB2" w:rsidP="00D76AB2">
                              <w:pPr>
                                <w:pStyle w:val="Heading2"/>
                                <w:ind w:left="720"/>
                              </w:pPr>
                              <w:r>
                                <w:t>Date</w:t>
                              </w:r>
                            </w:p>
                          </w:txbxContent>
                        </v:textbox>
                      </v:shape>
                      <v:shape id="Text Box 8" o:spid="_x0000_s1029" type="#_x0000_t202" style="position:absolute;top:48669;width:66579;height:35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5483714" w14:textId="16D7599B" w:rsidR="00CA1819" w:rsidRDefault="00CA1819" w:rsidP="00CA1819">
                              <w:pPr>
                                <w:pStyle w:val="NormalWeb"/>
                                <w:shd w:val="clear" w:color="auto" w:fill="FFFFFF"/>
                                <w:spacing w:before="0" w:beforeAutospacing="0" w:after="180" w:afterAutospacing="0"/>
                                <w:rPr>
                                  <w:rFonts w:ascii="Helvetica" w:hAnsi="Helvetica" w:cs="Helvetica"/>
                                  <w:color w:val="292F32"/>
                                  <w:sz w:val="36"/>
                                  <w:szCs w:val="36"/>
                                </w:rPr>
                              </w:pPr>
                              <w:r w:rsidRPr="00CA1819">
                                <w:rPr>
                                  <w:rFonts w:ascii="Helvetica" w:hAnsi="Helvetica" w:cs="Helvetica"/>
                                  <w:color w:val="292F32"/>
                                  <w:sz w:val="36"/>
                                  <w:szCs w:val="36"/>
                                </w:rPr>
                                <w:t>DESCRIPTION</w:t>
                              </w:r>
                            </w:p>
                            <w:p w14:paraId="5E9542C8" w14:textId="77777777" w:rsidR="00CA1819" w:rsidRPr="00CA1819" w:rsidRDefault="00CA1819" w:rsidP="00CA1819">
                              <w:pPr>
                                <w:pStyle w:val="NormalWeb"/>
                                <w:shd w:val="clear" w:color="auto" w:fill="FFFFFF"/>
                                <w:spacing w:before="0" w:beforeAutospacing="0" w:after="180" w:afterAutospacing="0"/>
                                <w:rPr>
                                  <w:rFonts w:ascii="Helvetica" w:hAnsi="Helvetica" w:cs="Helvetica"/>
                                  <w:color w:val="292F32"/>
                                  <w:sz w:val="36"/>
                                  <w:szCs w:val="36"/>
                                </w:rPr>
                              </w:pPr>
                            </w:p>
                            <w:p w14:paraId="3E75B409"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You are a cyber security officer and member of the Incident Response Team.</w:t>
                              </w:r>
                            </w:p>
                            <w:p w14:paraId="448898D5"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During the summer vacation, one of the teaching staff members, Samantha, reports to the Dean about abusive and threatening messages received over an email. Dean collects the following details from her:</w:t>
                              </w:r>
                            </w:p>
                            <w:p w14:paraId="475BFBDE"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Complete Name: Samantha R. Collen.</w:t>
                              </w:r>
                            </w:p>
                            <w:p w14:paraId="2EDA6158"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Personal Email ID: </w:t>
                              </w:r>
                              <w:hyperlink r:id="rId10" w:history="1">
                                <w:r w:rsidRPr="00CA1819">
                                  <w:rPr>
                                    <w:rStyle w:val="Hyperlink"/>
                                    <w:rFonts w:ascii="Helvetica" w:hAnsi="Helvetica" w:cs="Helvetica"/>
                                    <w:color w:val="777777"/>
                                  </w:rPr>
                                  <w:t>samantha.collen.r@gmail.com</w:t>
                                </w:r>
                              </w:hyperlink>
                            </w:p>
                            <w:p w14:paraId="0AD543D0"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Official Email ID: profsamantha@pu.edu.com</w:t>
                              </w:r>
                            </w:p>
                            <w:p w14:paraId="32974A0C" w14:textId="77777777" w:rsidR="00CA1819" w:rsidRPr="00CA1819" w:rsidRDefault="00CA1819" w:rsidP="00CA1819">
                              <w:pPr>
                                <w:pStyle w:val="NormalWeb"/>
                                <w:shd w:val="clear" w:color="auto" w:fill="FFFFFF"/>
                                <w:spacing w:before="0" w:beforeAutospacing="0" w:after="150" w:afterAutospacing="0"/>
                                <w:rPr>
                                  <w:rFonts w:ascii="Helvetica" w:hAnsi="Helvetica" w:cs="Helvetica"/>
                                  <w:color w:val="4D575D"/>
                                </w:rPr>
                              </w:pPr>
                              <w:r w:rsidRPr="00CA1819">
                                <w:rPr>
                                  <w:rFonts w:ascii="Helvetica" w:hAnsi="Helvetica" w:cs="Helvetica"/>
                                  <w:color w:val="4D575D"/>
                                </w:rPr>
                                <w:t>Samantha also reported that during the term examination, she obstructed one of the students, Tony Lee, due to unfair means during examination.</w:t>
                              </w:r>
                            </w:p>
                            <w:p w14:paraId="71006CC6" w14:textId="77777777" w:rsidR="00CA1819" w:rsidRDefault="00CA1819" w:rsidP="00CA1819">
                              <w:pPr>
                                <w:pStyle w:val="NormalWeb"/>
                                <w:shd w:val="clear" w:color="auto" w:fill="FFFFFF"/>
                                <w:spacing w:before="0" w:beforeAutospacing="0" w:after="150" w:afterAutospacing="0"/>
                                <w:rPr>
                                  <w:rFonts w:ascii="Helvetica" w:hAnsi="Helvetica" w:cs="Helvetica"/>
                                  <w:color w:val="4D575D"/>
                                  <w:sz w:val="21"/>
                                  <w:szCs w:val="21"/>
                                </w:rPr>
                              </w:pPr>
                              <w:r w:rsidRPr="00CA1819">
                                <w:rPr>
                                  <w:rFonts w:ascii="Helvetica" w:hAnsi="Helvetica" w:cs="Helvetica"/>
                                  <w:color w:val="4D575D"/>
                                </w:rPr>
                                <w:t>As an investigator, your task is to identify the following:</w:t>
                              </w:r>
                            </w:p>
                            <w:p w14:paraId="2214217B" w14:textId="52A7AA97" w:rsidR="00D76AB2" w:rsidRDefault="00D76AB2" w:rsidP="00A1111B"/>
                          </w:txbxContent>
                        </v:textbox>
                      </v:shape>
                      <w10:anchorlock/>
                    </v:group>
                  </w:pict>
                </mc:Fallback>
              </mc:AlternateContent>
            </w:r>
          </w:p>
        </w:tc>
      </w:tr>
      <w:tr w:rsidR="00A1111B" w14:paraId="5C391EC3" w14:textId="77777777" w:rsidTr="00A1111B">
        <w:trPr>
          <w:trHeight w:val="900"/>
        </w:trPr>
        <w:tc>
          <w:tcPr>
            <w:tcW w:w="12229" w:type="dxa"/>
            <w:vAlign w:val="bottom"/>
          </w:tcPr>
          <w:p w14:paraId="3F19CF79" w14:textId="77777777" w:rsidR="00A1111B" w:rsidRDefault="00A1111B" w:rsidP="00A1111B">
            <w:pPr>
              <w:ind w:left="720"/>
              <w:jc w:val="right"/>
              <w:rPr>
                <w:noProof/>
              </w:rPr>
            </w:pPr>
            <w:r>
              <w:rPr>
                <w:noProof/>
              </w:rPr>
              <w:t>Page 1</w:t>
            </w:r>
          </w:p>
        </w:tc>
      </w:tr>
    </w:tbl>
    <w:p w14:paraId="165DF576" w14:textId="77777777" w:rsidR="000B4502" w:rsidRDefault="000B4502"/>
    <w:p w14:paraId="2D9E6272" w14:textId="77777777" w:rsidR="000B4502" w:rsidRDefault="000B4502"/>
    <w:tbl>
      <w:tblPr>
        <w:tblW w:w="12098" w:type="dxa"/>
        <w:tblInd w:w="142" w:type="dxa"/>
        <w:tblCellMar>
          <w:left w:w="115" w:type="dxa"/>
          <w:right w:w="720" w:type="dxa"/>
        </w:tblCellMar>
        <w:tblLook w:val="0000" w:firstRow="0" w:lastRow="0" w:firstColumn="0" w:lastColumn="0" w:noHBand="0" w:noVBand="0"/>
      </w:tblPr>
      <w:tblGrid>
        <w:gridCol w:w="4252"/>
        <w:gridCol w:w="3652"/>
        <w:gridCol w:w="4194"/>
      </w:tblGrid>
      <w:tr w:rsidR="00A84B88" w14:paraId="51D629E3" w14:textId="77777777" w:rsidTr="00507C28">
        <w:trPr>
          <w:trHeight w:val="2970"/>
        </w:trPr>
        <w:tc>
          <w:tcPr>
            <w:tcW w:w="7435" w:type="dxa"/>
            <w:gridSpan w:val="2"/>
          </w:tcPr>
          <w:p w14:paraId="5F43E899" w14:textId="77777777" w:rsidR="00515218" w:rsidRDefault="00515218" w:rsidP="000B4502">
            <w:r w:rsidRPr="000B4502">
              <w:rPr>
                <w:noProof/>
              </w:rPr>
              <mc:AlternateContent>
                <mc:Choice Requires="wps">
                  <w:drawing>
                    <wp:inline distT="0" distB="0" distL="0" distR="0" wp14:anchorId="49F720A6" wp14:editId="716BAC8C">
                      <wp:extent cx="3674553" cy="1389380"/>
                      <wp:effectExtent l="0" t="0" r="0" b="1270"/>
                      <wp:docPr id="10" name="Text Box 10"/>
                      <wp:cNvGraphicFramePr/>
                      <a:graphic xmlns:a="http://schemas.openxmlformats.org/drawingml/2006/main">
                        <a:graphicData uri="http://schemas.microsoft.com/office/word/2010/wordprocessingShape">
                          <wps:wsp>
                            <wps:cNvSpPr txBox="1"/>
                            <wps:spPr>
                              <a:xfrm>
                                <a:off x="0" y="0"/>
                                <a:ext cx="3674553" cy="1389380"/>
                              </a:xfrm>
                              <a:prstGeom prst="rect">
                                <a:avLst/>
                              </a:prstGeom>
                              <a:noFill/>
                              <a:ln w="6350">
                                <a:noFill/>
                              </a:ln>
                            </wps:spPr>
                            <wps:txbx>
                              <w:txbxContent>
                                <w:p w14:paraId="55FA4721" w14:textId="5EB907AA" w:rsidR="00515218" w:rsidRPr="004C3F27" w:rsidRDefault="004C3F27" w:rsidP="000B4502">
                                  <w:pPr>
                                    <w:pStyle w:val="Title"/>
                                    <w:rPr>
                                      <w:color w:val="44546A" w:themeColor="text2"/>
                                      <w:sz w:val="56"/>
                                    </w:rPr>
                                  </w:pPr>
                                  <w:r w:rsidRPr="004C3F27">
                                    <w:rPr>
                                      <w:color w:val="44546A" w:themeColor="text2"/>
                                      <w:sz w:val="56"/>
                                    </w:rPr>
                                    <w:t>University Cyber Attack</w:t>
                                  </w:r>
                                </w:p>
                                <w:p w14:paraId="7D879A6C" w14:textId="728A3AF1" w:rsidR="00515218" w:rsidRPr="000B4502" w:rsidRDefault="004C3F27" w:rsidP="000B4502">
                                  <w:pPr>
                                    <w:pStyle w:val="Subtitle"/>
                                    <w:rPr>
                                      <w:color w:val="44546A" w:themeColor="text2"/>
                                    </w:rPr>
                                  </w:pPr>
                                  <w:r>
                                    <w:rPr>
                                      <w:color w:val="44546A" w:themeColor="text2"/>
                                    </w:rPr>
                                    <w:t>Project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F720A6" id="Text Box 10" o:spid="_x0000_s1030" type="#_x0000_t202" style="width:289.35pt;height:1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" filled="f" stroked="f" strokeweight=".5pt">
                      <v:textbox>
                        <w:txbxContent>
                          <w:p w14:paraId="55FA4721" w14:textId="5EB907AA" w:rsidR="00515218" w:rsidRPr="004C3F27" w:rsidRDefault="004C3F27" w:rsidP="000B4502">
                            <w:pPr>
                              <w:pStyle w:val="Title"/>
                              <w:rPr>
                                <w:color w:val="44546A" w:themeColor="text2"/>
                                <w:sz w:val="56"/>
                              </w:rPr>
                            </w:pPr>
                            <w:r w:rsidRPr="004C3F27">
                              <w:rPr>
                                <w:color w:val="44546A" w:themeColor="text2"/>
                                <w:sz w:val="56"/>
                              </w:rPr>
                              <w:t>University Cyber Attack</w:t>
                            </w:r>
                          </w:p>
                          <w:p w14:paraId="7D879A6C" w14:textId="728A3AF1" w:rsidR="00515218" w:rsidRPr="000B4502" w:rsidRDefault="004C3F27" w:rsidP="000B4502">
                            <w:pPr>
                              <w:pStyle w:val="Subtitle"/>
                              <w:rPr>
                                <w:color w:val="44546A" w:themeColor="text2"/>
                              </w:rPr>
                            </w:pPr>
                            <w:r>
                              <w:rPr>
                                <w:color w:val="44546A" w:themeColor="text2"/>
                              </w:rPr>
                              <w:t>Project 1</w:t>
                            </w:r>
                          </w:p>
                        </w:txbxContent>
                      </v:textbox>
                      <w10:anchorlock/>
                    </v:shape>
                  </w:pict>
                </mc:Fallback>
              </mc:AlternateContent>
            </w:r>
          </w:p>
          <w:p w14:paraId="6E7E4E65" w14:textId="77777777" w:rsidR="000E5F26" w:rsidRDefault="000E5F26" w:rsidP="000B4502"/>
          <w:p w14:paraId="30337A32" w14:textId="7C29F589" w:rsidR="000E5F26" w:rsidRDefault="000E5F26" w:rsidP="000E5F26">
            <w:pPr>
              <w:pStyle w:val="Heading1"/>
            </w:pPr>
            <w:r>
              <w:t xml:space="preserve">Notes:                                  </w:t>
            </w:r>
            <w:r w:rsidRPr="000E5F26">
              <w:rPr>
                <w:sz w:val="48"/>
                <w:szCs w:val="48"/>
              </w:rPr>
              <w:t>Tasks:</w:t>
            </w:r>
          </w:p>
        </w:tc>
        <w:tc>
          <w:tcPr>
            <w:tcW w:w="4663" w:type="dxa"/>
          </w:tcPr>
          <w:p w14:paraId="41E38E48" w14:textId="64E8BA41" w:rsidR="00515218" w:rsidRDefault="00515218" w:rsidP="000B4502"/>
        </w:tc>
      </w:tr>
      <w:tr w:rsidR="00A84B88" w14:paraId="48C139FC" w14:textId="77777777" w:rsidTr="00507C28">
        <w:trPr>
          <w:trHeight w:val="8336"/>
        </w:trPr>
        <w:tc>
          <w:tcPr>
            <w:tcW w:w="4639" w:type="dxa"/>
          </w:tcPr>
          <w:p w14:paraId="7BF67469" w14:textId="38B9E190" w:rsidR="000B4502" w:rsidRDefault="00A84B88">
            <w:r>
              <w:rPr>
                <w:noProof/>
              </w:rPr>
              <mc:AlternateContent>
                <mc:Choice Requires="wps">
                  <w:drawing>
                    <wp:anchor distT="45720" distB="45720" distL="114300" distR="114300" simplePos="0" relativeHeight="251661312" behindDoc="0" locked="0" layoutInCell="1" allowOverlap="1" wp14:anchorId="7E4E0370" wp14:editId="3B390EEF">
                      <wp:simplePos x="0" y="0"/>
                      <wp:positionH relativeFrom="column">
                        <wp:posOffset>482600</wp:posOffset>
                      </wp:positionH>
                      <wp:positionV relativeFrom="paragraph">
                        <wp:posOffset>2819400</wp:posOffset>
                      </wp:positionV>
                      <wp:extent cx="19240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4620"/>
                              </a:xfrm>
                              <a:prstGeom prst="rect">
                                <a:avLst/>
                              </a:prstGeom>
                              <a:solidFill>
                                <a:srgbClr val="FFFFFF"/>
                              </a:solidFill>
                              <a:ln w="9525">
                                <a:noFill/>
                                <a:miter lim="800000"/>
                                <a:headEnd/>
                                <a:tailEnd/>
                              </a:ln>
                            </wps:spPr>
                            <wps:txbx>
                              <w:txbxContent>
                                <w:p w14:paraId="4DD44D5D" w14:textId="3088548E" w:rsidR="00A84B88" w:rsidRDefault="00A84B88">
                                  <w:r>
                                    <w:rPr>
                                      <w:rFonts w:ascii="Helvetica" w:hAnsi="Helvetica" w:cs="Helvetica"/>
                                      <w:color w:val="4D575D"/>
                                      <w:sz w:val="21"/>
                                      <w:szCs w:val="21"/>
                                      <w:shd w:val="clear" w:color="auto" w:fill="FFFFFF"/>
                                    </w:rPr>
                                    <w:t>Learners can create a dummy email ID, perform this task, or send an email to anyone. They can identify the sender's IP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E0370" id="Text Box 2" o:spid="_x0000_s1031" type="#_x0000_t202" style="position:absolute;margin-left:38pt;margin-top:222pt;width:15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" stroked="f">
                      <v:textbox style="mso-fit-shape-to-text:t">
                        <w:txbxContent>
                          <w:p w14:paraId="4DD44D5D" w14:textId="3088548E" w:rsidR="00A84B88" w:rsidRDefault="00A84B88">
                            <w:r>
                              <w:rPr>
                                <w:rFonts w:ascii="Helvetica" w:hAnsi="Helvetica" w:cs="Helvetica"/>
                                <w:color w:val="4D575D"/>
                                <w:sz w:val="21"/>
                                <w:szCs w:val="21"/>
                                <w:shd w:val="clear" w:color="auto" w:fill="FFFFFF"/>
                              </w:rPr>
                              <w:t>Learners can create a dummy email ID, perform this task, or send an email to anyone. They can identify the sender's IP address.</w:t>
                            </w:r>
                          </w:p>
                        </w:txbxContent>
                      </v:textbox>
                      <w10:wrap type="square"/>
                    </v:shape>
                  </w:pict>
                </mc:Fallback>
              </mc:AlternateContent>
            </w:r>
            <w:r w:rsidR="000B4502" w:rsidRPr="000B4502">
              <w:rPr>
                <w:noProof/>
              </w:rPr>
              <mc:AlternateContent>
                <mc:Choice Requires="wps">
                  <w:drawing>
                    <wp:inline distT="0" distB="0" distL="0" distR="0" wp14:anchorId="2EB053E0" wp14:editId="660B15A5">
                      <wp:extent cx="475013" cy="676894"/>
                      <wp:effectExtent l="0" t="0" r="1270" b="9525"/>
                      <wp:docPr id="13" name="Text Box 13"/>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68EAF344" w14:textId="77777777" w:rsidR="000B4502" w:rsidRDefault="000B4502" w:rsidP="000B4502">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B053E0" id="Text Box 13" o:spid="_x0000_s1032"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QTMQIAAFo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" fillcolor="white [3201]" stroked="f" strokeweight=".5pt">
                      <v:textbox>
                        <w:txbxContent>
                          <w:p w14:paraId="68EAF344" w14:textId="77777777" w:rsidR="000B4502" w:rsidRDefault="000B4502" w:rsidP="000B4502">
                            <w:pPr>
                              <w:pStyle w:val="Heading1"/>
                            </w:pPr>
                            <w:r>
                              <w:t>01</w:t>
                            </w:r>
                          </w:p>
                        </w:txbxContent>
                      </v:textbox>
                      <w10:anchorlock/>
                    </v:shape>
                  </w:pict>
                </mc:Fallback>
              </mc:AlternateContent>
            </w:r>
            <w:r w:rsidR="000B4502" w:rsidRPr="000B4502">
              <w:rPr>
                <w:noProof/>
              </w:rPr>
              <mc:AlternateContent>
                <mc:Choice Requires="wps">
                  <w:drawing>
                    <wp:inline distT="0" distB="0" distL="0" distR="0" wp14:anchorId="1FC02E59" wp14:editId="742E6F5C">
                      <wp:extent cx="1674421" cy="552450"/>
                      <wp:effectExtent l="0" t="0" r="2540" b="0"/>
                      <wp:docPr id="16" name="Text Box 16"/>
                      <wp:cNvGraphicFramePr/>
                      <a:graphic xmlns:a="http://schemas.openxmlformats.org/drawingml/2006/main">
                        <a:graphicData uri="http://schemas.microsoft.com/office/word/2010/wordprocessingShape">
                          <wps:wsp>
                            <wps:cNvSpPr txBox="1"/>
                            <wps:spPr>
                              <a:xfrm>
                                <a:off x="0" y="0"/>
                                <a:ext cx="1674421" cy="552450"/>
                              </a:xfrm>
                              <a:prstGeom prst="rect">
                                <a:avLst/>
                              </a:prstGeom>
                              <a:solidFill>
                                <a:schemeClr val="lt1"/>
                              </a:solidFill>
                              <a:ln w="6350">
                                <a:noFill/>
                              </a:ln>
                            </wps:spPr>
                            <wps:txbx>
                              <w:txbxContent>
                                <w:p w14:paraId="05E6B91B" w14:textId="0E9E05E0" w:rsidR="000B4502" w:rsidRDefault="00554C76" w:rsidP="000B4502">
                                  <w:pPr>
                                    <w:pStyle w:val="Heading3"/>
                                  </w:pPr>
                                  <w:r>
                                    <w:rPr>
                                      <w:rFonts w:ascii="Helvetica" w:hAnsi="Helvetica" w:cs="Helvetica"/>
                                      <w:color w:val="4D575D"/>
                                      <w:sz w:val="21"/>
                                      <w:szCs w:val="21"/>
                                      <w:shd w:val="clear" w:color="auto" w:fill="FFFFFF"/>
                                    </w:rPr>
                                    <w:t>Learners can use any platform like Kali 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C02E59" id="Text Box 16" o:spid="_x0000_s1033" type="#_x0000_t202" style="width:131.8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" fillcolor="white [3201]" stroked="f" strokeweight=".5pt">
                      <v:textbox>
                        <w:txbxContent>
                          <w:p w14:paraId="05E6B91B" w14:textId="0E9E05E0" w:rsidR="000B4502" w:rsidRDefault="00554C76" w:rsidP="000B4502">
                            <w:pPr>
                              <w:pStyle w:val="Heading3"/>
                            </w:pPr>
                            <w:r>
                              <w:rPr>
                                <w:rFonts w:ascii="Helvetica" w:hAnsi="Helvetica" w:cs="Helvetica"/>
                                <w:color w:val="4D575D"/>
                                <w:sz w:val="21"/>
                                <w:szCs w:val="21"/>
                                <w:shd w:val="clear" w:color="auto" w:fill="FFFFFF"/>
                              </w:rPr>
                              <w:t>Learners can use any platform like Kali Linux.</w:t>
                            </w:r>
                          </w:p>
                        </w:txbxContent>
                      </v:textbox>
                      <w10:anchorlock/>
                    </v:shape>
                  </w:pict>
                </mc:Fallback>
              </mc:AlternateContent>
            </w:r>
            <w:r w:rsidR="000B4502" w:rsidRPr="000B4502">
              <w:rPr>
                <w:noProof/>
              </w:rPr>
              <mc:AlternateContent>
                <mc:Choice Requires="wps">
                  <w:drawing>
                    <wp:inline distT="0" distB="0" distL="0" distR="0" wp14:anchorId="73D3EE3B" wp14:editId="24673390">
                      <wp:extent cx="475013" cy="676894"/>
                      <wp:effectExtent l="0" t="0" r="1270" b="9525"/>
                      <wp:docPr id="15" name="Text Box 15"/>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6ADC165B" w14:textId="77777777" w:rsidR="000B4502" w:rsidRDefault="000B4502" w:rsidP="000B4502">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D3EE3B" id="Text Box 15" o:spid="_x0000_s1034"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Bw0YpiMAIAAFoEAAAOAAAAAAAAAAAAAAAAAC4CAABk&#10;cnMvZTJvRG9jLnhtbFBLAQItABQABgAIAAAAIQBN4zVN3AAAAAQBAAAPAAAAAAAAAAAAAAAAAIoE&#10;AABkcnMvZG93bnJldi54bWxQSwUGAAAAAAQABADzAAAAkwUAAAAA&#10;" fillcolor="white [3201]" stroked="f" strokeweight=".5pt">
                      <v:textbox>
                        <w:txbxContent>
                          <w:p w14:paraId="6ADC165B" w14:textId="77777777" w:rsidR="000B4502" w:rsidRDefault="000B4502" w:rsidP="000B4502">
                            <w:pPr>
                              <w:pStyle w:val="Heading1"/>
                            </w:pPr>
                            <w:r>
                              <w:t>02</w:t>
                            </w:r>
                          </w:p>
                        </w:txbxContent>
                      </v:textbox>
                      <w10:anchorlock/>
                    </v:shape>
                  </w:pict>
                </mc:Fallback>
              </mc:AlternateContent>
            </w:r>
            <w:r w:rsidR="000B4502" w:rsidRPr="000B4502">
              <w:rPr>
                <w:noProof/>
              </w:rPr>
              <mc:AlternateContent>
                <mc:Choice Requires="wps">
                  <w:drawing>
                    <wp:inline distT="0" distB="0" distL="0" distR="0" wp14:anchorId="2631E4F8" wp14:editId="4D8F0690">
                      <wp:extent cx="1674421" cy="990600"/>
                      <wp:effectExtent l="0" t="0" r="2540" b="0"/>
                      <wp:docPr id="14" name="Text Box 14"/>
                      <wp:cNvGraphicFramePr/>
                      <a:graphic xmlns:a="http://schemas.openxmlformats.org/drawingml/2006/main">
                        <a:graphicData uri="http://schemas.microsoft.com/office/word/2010/wordprocessingShape">
                          <wps:wsp>
                            <wps:cNvSpPr txBox="1"/>
                            <wps:spPr>
                              <a:xfrm>
                                <a:off x="0" y="0"/>
                                <a:ext cx="1674421" cy="990600"/>
                              </a:xfrm>
                              <a:prstGeom prst="rect">
                                <a:avLst/>
                              </a:prstGeom>
                              <a:solidFill>
                                <a:schemeClr val="lt1"/>
                              </a:solidFill>
                              <a:ln w="6350">
                                <a:noFill/>
                              </a:ln>
                            </wps:spPr>
                            <wps:txbx>
                              <w:txbxContent>
                                <w:p w14:paraId="31A8BFA0" w14:textId="71B34C70" w:rsidR="000B4502" w:rsidRDefault="00554C76" w:rsidP="000B4502">
                                  <w:pPr>
                                    <w:pStyle w:val="Heading3"/>
                                  </w:pPr>
                                  <w:r>
                                    <w:rPr>
                                      <w:rFonts w:ascii="Helvetica" w:hAnsi="Helvetica" w:cs="Helvetica"/>
                                      <w:color w:val="4D575D"/>
                                      <w:sz w:val="21"/>
                                      <w:szCs w:val="21"/>
                                      <w:shd w:val="clear" w:color="auto" w:fill="FFFFFF"/>
                                    </w:rPr>
                                    <w:t>Learners can use any open-source data sets for vulnerability like NVD (National Vulnerability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31E4F8" id="Text Box 14" o:spid="_x0000_s1035" type="#_x0000_t202" style="width:131.8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" fillcolor="white [3201]" stroked="f" strokeweight=".5pt">
                      <v:textbox>
                        <w:txbxContent>
                          <w:p w14:paraId="31A8BFA0" w14:textId="71B34C70" w:rsidR="000B4502" w:rsidRDefault="00554C76" w:rsidP="000B4502">
                            <w:pPr>
                              <w:pStyle w:val="Heading3"/>
                            </w:pPr>
                            <w:r>
                              <w:rPr>
                                <w:rFonts w:ascii="Helvetica" w:hAnsi="Helvetica" w:cs="Helvetica"/>
                                <w:color w:val="4D575D"/>
                                <w:sz w:val="21"/>
                                <w:szCs w:val="21"/>
                                <w:shd w:val="clear" w:color="auto" w:fill="FFFFFF"/>
                              </w:rPr>
                              <w:t>Learners can use any open-source data sets for vulnerability like NVD (National Vulnerability Database).</w:t>
                            </w:r>
                          </w:p>
                        </w:txbxContent>
                      </v:textbox>
                      <w10:anchorlock/>
                    </v:shape>
                  </w:pict>
                </mc:Fallback>
              </mc:AlternateContent>
            </w:r>
            <w:r w:rsidR="000B4502" w:rsidRPr="000B4502">
              <w:rPr>
                <w:noProof/>
              </w:rPr>
              <mc:AlternateContent>
                <mc:Choice Requires="wps">
                  <w:drawing>
                    <wp:inline distT="0" distB="0" distL="0" distR="0" wp14:anchorId="54BB7B1C" wp14:editId="376ED191">
                      <wp:extent cx="475013" cy="676894"/>
                      <wp:effectExtent l="0" t="0" r="1270" b="9525"/>
                      <wp:docPr id="18" name="Text Box 18"/>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0370C761" w14:textId="77777777" w:rsidR="000B4502" w:rsidRPr="00EC378F" w:rsidRDefault="000B4502" w:rsidP="000B4502">
                                  <w:pPr>
                                    <w:pStyle w:val="Heading1"/>
                                  </w:pPr>
                                  <w:r w:rsidRPr="00EC378F">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BB7B1C" id="Text Box 18" o:spid="_x0000_s1036"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" fillcolor="white [3201]" stroked="f" strokeweight=".5pt">
                      <v:textbox>
                        <w:txbxContent>
                          <w:p w14:paraId="0370C761" w14:textId="77777777" w:rsidR="000B4502" w:rsidRPr="00EC378F" w:rsidRDefault="000B4502" w:rsidP="000B4502">
                            <w:pPr>
                              <w:pStyle w:val="Heading1"/>
                            </w:pPr>
                            <w:r w:rsidRPr="00EC378F">
                              <w:t>03</w:t>
                            </w:r>
                          </w:p>
                        </w:txbxContent>
                      </v:textbox>
                      <w10:anchorlock/>
                    </v:shape>
                  </w:pict>
                </mc:Fallback>
              </mc:AlternateContent>
            </w:r>
            <w:r w:rsidR="000B4502" w:rsidRPr="000B4502">
              <w:rPr>
                <w:noProof/>
              </w:rPr>
              <mc:AlternateContent>
                <mc:Choice Requires="wps">
                  <w:drawing>
                    <wp:inline distT="0" distB="0" distL="0" distR="0" wp14:anchorId="316A6CD6" wp14:editId="37A739CB">
                      <wp:extent cx="1674421" cy="971550"/>
                      <wp:effectExtent l="0" t="0" r="2540" b="0"/>
                      <wp:docPr id="17" name="Text Box 17"/>
                      <wp:cNvGraphicFramePr/>
                      <a:graphic xmlns:a="http://schemas.openxmlformats.org/drawingml/2006/main">
                        <a:graphicData uri="http://schemas.microsoft.com/office/word/2010/wordprocessingShape">
                          <wps:wsp>
                            <wps:cNvSpPr txBox="1"/>
                            <wps:spPr>
                              <a:xfrm>
                                <a:off x="0" y="0"/>
                                <a:ext cx="1674421" cy="971550"/>
                              </a:xfrm>
                              <a:prstGeom prst="rect">
                                <a:avLst/>
                              </a:prstGeom>
                              <a:solidFill>
                                <a:schemeClr val="lt1"/>
                              </a:solidFill>
                              <a:ln w="6350">
                                <a:noFill/>
                              </a:ln>
                            </wps:spPr>
                            <wps:txbx>
                              <w:txbxContent>
                                <w:p w14:paraId="6E696947" w14:textId="0D545720" w:rsidR="000B4502" w:rsidRDefault="00554C76" w:rsidP="000B4502">
                                  <w:pPr>
                                    <w:pStyle w:val="Heading3"/>
                                  </w:pPr>
                                  <w:r>
                                    <w:rPr>
                                      <w:rFonts w:ascii="Helvetica" w:hAnsi="Helvetica" w:cs="Helvetica"/>
                                      <w:color w:val="4D575D"/>
                                      <w:sz w:val="21"/>
                                      <w:szCs w:val="21"/>
                                      <w:shd w:val="clear" w:color="auto" w:fill="FFFFFF"/>
                                    </w:rPr>
                                    <w:t>Learners can orchestrate any attacks like Denial-of-service attack and create reports based on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6A6CD6" id="Text Box 17" o:spid="_x0000_s1037" type="#_x0000_t202" style="width:131.8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" fillcolor="white [3201]" stroked="f" strokeweight=".5pt">
                      <v:textbox>
                        <w:txbxContent>
                          <w:p w14:paraId="6E696947" w14:textId="0D545720" w:rsidR="000B4502" w:rsidRDefault="00554C76" w:rsidP="000B4502">
                            <w:pPr>
                              <w:pStyle w:val="Heading3"/>
                            </w:pPr>
                            <w:r>
                              <w:rPr>
                                <w:rFonts w:ascii="Helvetica" w:hAnsi="Helvetica" w:cs="Helvetica"/>
                                <w:color w:val="4D575D"/>
                                <w:sz w:val="21"/>
                                <w:szCs w:val="21"/>
                                <w:shd w:val="clear" w:color="auto" w:fill="FFFFFF"/>
                              </w:rPr>
                              <w:t>Learners can orchestrate any attacks like Denial-of-service attack and create reports based on it.</w:t>
                            </w:r>
                          </w:p>
                        </w:txbxContent>
                      </v:textbox>
                      <w10:anchorlock/>
                    </v:shape>
                  </w:pict>
                </mc:Fallback>
              </mc:AlternateContent>
            </w:r>
          </w:p>
          <w:p w14:paraId="5F1F29C2" w14:textId="606BC62E" w:rsidR="00554C76" w:rsidRDefault="00A84B88" w:rsidP="00EC378F">
            <w:pPr>
              <w:pStyle w:val="Heading1"/>
            </w:pPr>
            <w:r>
              <w:rPr>
                <w:noProof/>
              </w:rPr>
              <mc:AlternateContent>
                <mc:Choice Requires="wps">
                  <w:drawing>
                    <wp:anchor distT="45720" distB="45720" distL="114300" distR="114300" simplePos="0" relativeHeight="251659264" behindDoc="0" locked="0" layoutInCell="1" allowOverlap="1" wp14:anchorId="3112CA4F" wp14:editId="0EE1E480">
                      <wp:simplePos x="0" y="0"/>
                      <wp:positionH relativeFrom="column">
                        <wp:posOffset>6350</wp:posOffset>
                      </wp:positionH>
                      <wp:positionV relativeFrom="paragraph">
                        <wp:posOffset>29210</wp:posOffset>
                      </wp:positionV>
                      <wp:extent cx="581025" cy="1404620"/>
                      <wp:effectExtent l="0" t="0" r="952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1404620"/>
                              </a:xfrm>
                              <a:prstGeom prst="rect">
                                <a:avLst/>
                              </a:prstGeom>
                              <a:solidFill>
                                <a:schemeClr val="bg1"/>
                              </a:solidFill>
                              <a:ln w="9525">
                                <a:noFill/>
                                <a:miter lim="800000"/>
                                <a:headEnd/>
                                <a:tailEnd/>
                              </a:ln>
                            </wps:spPr>
                            <wps:txbx>
                              <w:txbxContent>
                                <w:p w14:paraId="6707AEF2" w14:textId="2CCF6942" w:rsidR="00A84B88" w:rsidRPr="00A84B88" w:rsidRDefault="00A84B88" w:rsidP="00A84B88">
                                  <w:pPr>
                                    <w:pStyle w:val="Heading1"/>
                                  </w:pPr>
                                  <w:r w:rsidRPr="00A84B88">
                                    <w:t>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2CA4F" id="_x0000_s1038" type="#_x0000_t202" style="position:absolute;margin-left:.5pt;margin-top:2.3pt;width:45.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" fillcolor="white [3212]" stroked="f">
                      <v:textbox style="mso-fit-shape-to-text:t">
                        <w:txbxContent>
                          <w:p w14:paraId="6707AEF2" w14:textId="2CCF6942" w:rsidR="00A84B88" w:rsidRPr="00A84B88" w:rsidRDefault="00A84B88" w:rsidP="00A84B88">
                            <w:pPr>
                              <w:pStyle w:val="Heading1"/>
                            </w:pPr>
                            <w:r w:rsidRPr="00A84B88">
                              <w:t>04</w:t>
                            </w:r>
                          </w:p>
                        </w:txbxContent>
                      </v:textbox>
                      <w10:wrap type="square"/>
                    </v:shape>
                  </w:pict>
                </mc:Fallback>
              </mc:AlternateContent>
            </w:r>
            <w:r w:rsidR="00554C76">
              <w:t xml:space="preserve">  </w:t>
            </w:r>
            <w:r w:rsidR="00EC378F">
              <w:t xml:space="preserve">   </w:t>
            </w:r>
          </w:p>
          <w:p w14:paraId="2011B91E" w14:textId="0571CAD8" w:rsidR="00554C76" w:rsidRDefault="00554C76" w:rsidP="00EC378F">
            <w:pPr>
              <w:pStyle w:val="Heading1"/>
            </w:pPr>
          </w:p>
        </w:tc>
        <w:tc>
          <w:tcPr>
            <w:tcW w:w="7459" w:type="dxa"/>
            <w:gridSpan w:val="2"/>
          </w:tcPr>
          <w:p w14:paraId="62F76A98" w14:textId="77777777" w:rsidR="000B4502" w:rsidRDefault="000B4502">
            <w:r w:rsidRPr="000B4502">
              <w:rPr>
                <w:noProof/>
              </w:rPr>
              <mc:AlternateContent>
                <mc:Choice Requires="wps">
                  <w:drawing>
                    <wp:inline distT="0" distB="0" distL="0" distR="0" wp14:anchorId="15A487B2" wp14:editId="28C2964C">
                      <wp:extent cx="4892633" cy="4993419"/>
                      <wp:effectExtent l="0" t="0" r="3810" b="7620"/>
                      <wp:docPr id="11" name="Text Box 11"/>
                      <wp:cNvGraphicFramePr/>
                      <a:graphic xmlns:a="http://schemas.openxmlformats.org/drawingml/2006/main">
                        <a:graphicData uri="http://schemas.microsoft.com/office/word/2010/wordprocessingShape">
                          <wps:wsp>
                            <wps:cNvSpPr txBox="1"/>
                            <wps:spPr>
                              <a:xfrm>
                                <a:off x="0" y="0"/>
                                <a:ext cx="4892633" cy="4993419"/>
                              </a:xfrm>
                              <a:prstGeom prst="rect">
                                <a:avLst/>
                              </a:prstGeom>
                              <a:solidFill>
                                <a:schemeClr val="lt1"/>
                              </a:solidFill>
                              <a:ln w="6350">
                                <a:noFill/>
                              </a:ln>
                            </wps:spPr>
                            <wps:txbx>
                              <w:txbxContent>
                                <w:p w14:paraId="4FD089F9" w14:textId="440353F5" w:rsidR="000B4502" w:rsidRPr="000E5F26" w:rsidRDefault="00CA1819" w:rsidP="000B4502">
                                  <w:pPr>
                                    <w:pStyle w:val="Heading1"/>
                                    <w:rPr>
                                      <w:sz w:val="40"/>
                                      <w:szCs w:val="40"/>
                                    </w:rPr>
                                  </w:pPr>
                                  <w:r w:rsidRPr="000E5F26">
                                    <w:rPr>
                                      <w:sz w:val="40"/>
                                      <w:szCs w:val="40"/>
                                    </w:rPr>
                                    <w:t>Task</w:t>
                                  </w:r>
                                  <w:r w:rsidR="000B4502" w:rsidRPr="000E5F26">
                                    <w:rPr>
                                      <w:sz w:val="40"/>
                                      <w:szCs w:val="40"/>
                                    </w:rPr>
                                    <w:t xml:space="preserve"> 1</w:t>
                                  </w:r>
                                </w:p>
                                <w:p w14:paraId="354DC53F" w14:textId="13351596" w:rsidR="00CA1819" w:rsidRDefault="00CA1819" w:rsidP="000B4502">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Obtain a scanning report of the entire network and identify how many terminals are connected with the Windows operating system and the Linux-based systems.</w:t>
                                  </w:r>
                                </w:p>
                                <w:p w14:paraId="7689DE66" w14:textId="77777777" w:rsidR="000E5F26" w:rsidRPr="00554C76" w:rsidRDefault="000E5F26" w:rsidP="000B4502">
                                  <w:pPr>
                                    <w:rPr>
                                      <w:rFonts w:ascii="Helvetica" w:hAnsi="Helvetica" w:cs="Helvetica"/>
                                      <w:color w:val="4D575D"/>
                                      <w:sz w:val="21"/>
                                      <w:szCs w:val="21"/>
                                      <w:shd w:val="clear" w:color="auto" w:fill="FFFFFF"/>
                                    </w:rPr>
                                  </w:pPr>
                                </w:p>
                                <w:p w14:paraId="43D8BA84" w14:textId="2968CA9B" w:rsidR="000B4502" w:rsidRPr="000E5F26" w:rsidRDefault="00CA1819" w:rsidP="000B4502">
                                  <w:pPr>
                                    <w:pStyle w:val="Heading2"/>
                                    <w:rPr>
                                      <w:sz w:val="40"/>
                                      <w:szCs w:val="40"/>
                                    </w:rPr>
                                  </w:pPr>
                                  <w:r w:rsidRPr="000E5F26">
                                    <w:rPr>
                                      <w:sz w:val="40"/>
                                      <w:szCs w:val="40"/>
                                    </w:rPr>
                                    <w:t>Task</w:t>
                                  </w:r>
                                  <w:r w:rsidR="000B4502" w:rsidRPr="000E5F26">
                                    <w:rPr>
                                      <w:sz w:val="40"/>
                                      <w:szCs w:val="40"/>
                                    </w:rPr>
                                    <w:t xml:space="preserve"> 2</w:t>
                                  </w:r>
                                </w:p>
                                <w:p w14:paraId="6C7838F6" w14:textId="2E609037" w:rsidR="000B4502" w:rsidRDefault="00CA1819" w:rsidP="000B4502">
                                  <w:r>
                                    <w:rPr>
                                      <w:rFonts w:ascii="Helvetica" w:hAnsi="Helvetica" w:cs="Helvetica"/>
                                      <w:color w:val="4D575D"/>
                                      <w:sz w:val="21"/>
                                      <w:szCs w:val="21"/>
                                      <w:shd w:val="clear" w:color="auto" w:fill="FFFFFF"/>
                                    </w:rPr>
                                    <w:t>Identify CVE score of the victim’s vulnerability</w:t>
                                  </w:r>
                                  <w:r w:rsidR="000B4502">
                                    <w:t>.</w:t>
                                  </w:r>
                                </w:p>
                                <w:p w14:paraId="49895D2E" w14:textId="77777777" w:rsidR="000E5F26" w:rsidRDefault="000E5F26" w:rsidP="000B4502"/>
                                <w:p w14:paraId="5B2E1B7E" w14:textId="0F9D9A9F" w:rsidR="000B4502" w:rsidRPr="000E5F26" w:rsidRDefault="00CA1819" w:rsidP="000B4502">
                                  <w:pPr>
                                    <w:pStyle w:val="Heading3"/>
                                    <w:rPr>
                                      <w:sz w:val="40"/>
                                      <w:szCs w:val="40"/>
                                    </w:rPr>
                                  </w:pPr>
                                  <w:r w:rsidRPr="000E5F26">
                                    <w:rPr>
                                      <w:sz w:val="40"/>
                                      <w:szCs w:val="40"/>
                                    </w:rPr>
                                    <w:t>Task</w:t>
                                  </w:r>
                                  <w:r w:rsidR="000B4502" w:rsidRPr="000E5F26">
                                    <w:rPr>
                                      <w:sz w:val="40"/>
                                      <w:szCs w:val="40"/>
                                    </w:rPr>
                                    <w:t xml:space="preserve"> 3</w:t>
                                  </w:r>
                                </w:p>
                                <w:p w14:paraId="74E2546C" w14:textId="35C88753" w:rsidR="000B4502" w:rsidRDefault="00CA1819" w:rsidP="000B4502">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Identify whether the victim’s terminal is affected with MiMT attack or not and submit the incident report for the same.</w:t>
                                  </w:r>
                                </w:p>
                                <w:p w14:paraId="68FC5E48" w14:textId="77777777" w:rsidR="000E5F26" w:rsidRDefault="000E5F26" w:rsidP="000B4502"/>
                                <w:p w14:paraId="4B052D36" w14:textId="1967C61A" w:rsidR="00CA1819" w:rsidRPr="000E5F26" w:rsidRDefault="00CA1819" w:rsidP="00CA1819">
                                  <w:pPr>
                                    <w:pStyle w:val="Heading2"/>
                                    <w:rPr>
                                      <w:sz w:val="40"/>
                                      <w:szCs w:val="40"/>
                                    </w:rPr>
                                  </w:pPr>
                                  <w:r w:rsidRPr="000E5F26">
                                    <w:rPr>
                                      <w:sz w:val="40"/>
                                      <w:szCs w:val="40"/>
                                    </w:rPr>
                                    <w:t>Task 4</w:t>
                                  </w:r>
                                </w:p>
                                <w:p w14:paraId="3D278533" w14:textId="34B9D5E9" w:rsidR="00CA1819" w:rsidRDefault="00CA1819" w:rsidP="00CA181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Use email forensics analysis and identify the sender’s IP address</w:t>
                                  </w:r>
                                </w:p>
                                <w:p w14:paraId="585018BF" w14:textId="77777777" w:rsidR="000E5F26" w:rsidRPr="00CA1819" w:rsidRDefault="000E5F26" w:rsidP="00CA1819"/>
                                <w:p w14:paraId="20A4559F" w14:textId="52EBF6FA" w:rsidR="00CA1819" w:rsidRPr="000E5F26" w:rsidRDefault="00CA1819" w:rsidP="00CA1819">
                                  <w:pPr>
                                    <w:pStyle w:val="Heading2"/>
                                    <w:rPr>
                                      <w:sz w:val="40"/>
                                      <w:szCs w:val="40"/>
                                    </w:rPr>
                                  </w:pPr>
                                  <w:r w:rsidRPr="000E5F26">
                                    <w:rPr>
                                      <w:sz w:val="40"/>
                                      <w:szCs w:val="40"/>
                                    </w:rPr>
                                    <w:t>Task 5</w:t>
                                  </w:r>
                                </w:p>
                                <w:p w14:paraId="416EA67E" w14:textId="4FBE07A6" w:rsidR="00CA1819" w:rsidRPr="00CA1819" w:rsidRDefault="00CA1819" w:rsidP="00CA1819">
                                  <w:r>
                                    <w:rPr>
                                      <w:rFonts w:ascii="Helvetica" w:hAnsi="Helvetica" w:cs="Helvetica"/>
                                      <w:color w:val="4D575D"/>
                                      <w:sz w:val="21"/>
                                      <w:szCs w:val="21"/>
                                      <w:shd w:val="clear" w:color="auto" w:fill="FFFFFF"/>
                                    </w:rPr>
                                    <w:t> Submit the complete incidence report</w:t>
                                  </w:r>
                                </w:p>
                                <w:p w14:paraId="017DA84C" w14:textId="77777777" w:rsidR="00CA1819" w:rsidRDefault="00CA1819" w:rsidP="000B45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A487B2" id="Text Box 11" o:spid="_x0000_s1039" type="#_x0000_t202" style="width:385.25pt;height:3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" fillcolor="white [3201]" stroked="f" strokeweight=".5pt">
                      <v:textbox>
                        <w:txbxContent>
                          <w:p w14:paraId="4FD089F9" w14:textId="440353F5" w:rsidR="000B4502" w:rsidRPr="000E5F26" w:rsidRDefault="00CA1819" w:rsidP="000B4502">
                            <w:pPr>
                              <w:pStyle w:val="Heading1"/>
                              <w:rPr>
                                <w:sz w:val="40"/>
                                <w:szCs w:val="40"/>
                              </w:rPr>
                            </w:pPr>
                            <w:r w:rsidRPr="000E5F26">
                              <w:rPr>
                                <w:sz w:val="40"/>
                                <w:szCs w:val="40"/>
                              </w:rPr>
                              <w:t>Task</w:t>
                            </w:r>
                            <w:r w:rsidR="000B4502" w:rsidRPr="000E5F26">
                              <w:rPr>
                                <w:sz w:val="40"/>
                                <w:szCs w:val="40"/>
                              </w:rPr>
                              <w:t xml:space="preserve"> 1</w:t>
                            </w:r>
                          </w:p>
                          <w:p w14:paraId="354DC53F" w14:textId="13351596" w:rsidR="00CA1819" w:rsidRDefault="00CA1819" w:rsidP="000B4502">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Obtain a scanning report of the entire network and identify how many terminals are connected with the Windows operating system and the Linux-based systems.</w:t>
                            </w:r>
                          </w:p>
                          <w:p w14:paraId="7689DE66" w14:textId="77777777" w:rsidR="000E5F26" w:rsidRPr="00554C76" w:rsidRDefault="000E5F26" w:rsidP="000B4502">
                            <w:pPr>
                              <w:rPr>
                                <w:rFonts w:ascii="Helvetica" w:hAnsi="Helvetica" w:cs="Helvetica"/>
                                <w:color w:val="4D575D"/>
                                <w:sz w:val="21"/>
                                <w:szCs w:val="21"/>
                                <w:shd w:val="clear" w:color="auto" w:fill="FFFFFF"/>
                              </w:rPr>
                            </w:pPr>
                          </w:p>
                          <w:p w14:paraId="43D8BA84" w14:textId="2968CA9B" w:rsidR="000B4502" w:rsidRPr="000E5F26" w:rsidRDefault="00CA1819" w:rsidP="000B4502">
                            <w:pPr>
                              <w:pStyle w:val="Heading2"/>
                              <w:rPr>
                                <w:sz w:val="40"/>
                                <w:szCs w:val="40"/>
                              </w:rPr>
                            </w:pPr>
                            <w:r w:rsidRPr="000E5F26">
                              <w:rPr>
                                <w:sz w:val="40"/>
                                <w:szCs w:val="40"/>
                              </w:rPr>
                              <w:t>Task</w:t>
                            </w:r>
                            <w:r w:rsidR="000B4502" w:rsidRPr="000E5F26">
                              <w:rPr>
                                <w:sz w:val="40"/>
                                <w:szCs w:val="40"/>
                              </w:rPr>
                              <w:t xml:space="preserve"> 2</w:t>
                            </w:r>
                          </w:p>
                          <w:p w14:paraId="6C7838F6" w14:textId="2E609037" w:rsidR="000B4502" w:rsidRDefault="00CA1819" w:rsidP="000B4502">
                            <w:r>
                              <w:rPr>
                                <w:rFonts w:ascii="Helvetica" w:hAnsi="Helvetica" w:cs="Helvetica"/>
                                <w:color w:val="4D575D"/>
                                <w:sz w:val="21"/>
                                <w:szCs w:val="21"/>
                                <w:shd w:val="clear" w:color="auto" w:fill="FFFFFF"/>
                              </w:rPr>
                              <w:t>Identify CVE score of the victim’s vulnerability</w:t>
                            </w:r>
                            <w:r w:rsidR="000B4502">
                              <w:t>.</w:t>
                            </w:r>
                          </w:p>
                          <w:p w14:paraId="49895D2E" w14:textId="77777777" w:rsidR="000E5F26" w:rsidRDefault="000E5F26" w:rsidP="000B4502"/>
                          <w:p w14:paraId="5B2E1B7E" w14:textId="0F9D9A9F" w:rsidR="000B4502" w:rsidRPr="000E5F26" w:rsidRDefault="00CA1819" w:rsidP="000B4502">
                            <w:pPr>
                              <w:pStyle w:val="Heading3"/>
                              <w:rPr>
                                <w:sz w:val="40"/>
                                <w:szCs w:val="40"/>
                              </w:rPr>
                            </w:pPr>
                            <w:r w:rsidRPr="000E5F26">
                              <w:rPr>
                                <w:sz w:val="40"/>
                                <w:szCs w:val="40"/>
                              </w:rPr>
                              <w:t>Task</w:t>
                            </w:r>
                            <w:r w:rsidR="000B4502" w:rsidRPr="000E5F26">
                              <w:rPr>
                                <w:sz w:val="40"/>
                                <w:szCs w:val="40"/>
                              </w:rPr>
                              <w:t xml:space="preserve"> 3</w:t>
                            </w:r>
                          </w:p>
                          <w:p w14:paraId="74E2546C" w14:textId="35C88753" w:rsidR="000B4502" w:rsidRDefault="00CA1819" w:rsidP="000B4502">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Identify whether the victim’s terminal is affected with MiMT attack or not and submit the incident report for the same.</w:t>
                            </w:r>
                          </w:p>
                          <w:p w14:paraId="68FC5E48" w14:textId="77777777" w:rsidR="000E5F26" w:rsidRDefault="000E5F26" w:rsidP="000B4502"/>
                          <w:p w14:paraId="4B052D36" w14:textId="1967C61A" w:rsidR="00CA1819" w:rsidRPr="000E5F26" w:rsidRDefault="00CA1819" w:rsidP="00CA1819">
                            <w:pPr>
                              <w:pStyle w:val="Heading2"/>
                              <w:rPr>
                                <w:sz w:val="40"/>
                                <w:szCs w:val="40"/>
                              </w:rPr>
                            </w:pPr>
                            <w:r w:rsidRPr="000E5F26">
                              <w:rPr>
                                <w:sz w:val="40"/>
                                <w:szCs w:val="40"/>
                              </w:rPr>
                              <w:t>Task 4</w:t>
                            </w:r>
                          </w:p>
                          <w:p w14:paraId="3D278533" w14:textId="34B9D5E9" w:rsidR="00CA1819" w:rsidRDefault="00CA1819" w:rsidP="00CA181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Use email forensics analysis and identify the sender’s IP address</w:t>
                            </w:r>
                          </w:p>
                          <w:p w14:paraId="585018BF" w14:textId="77777777" w:rsidR="000E5F26" w:rsidRPr="00CA1819" w:rsidRDefault="000E5F26" w:rsidP="00CA1819"/>
                          <w:p w14:paraId="20A4559F" w14:textId="52EBF6FA" w:rsidR="00CA1819" w:rsidRPr="000E5F26" w:rsidRDefault="00CA1819" w:rsidP="00CA1819">
                            <w:pPr>
                              <w:pStyle w:val="Heading2"/>
                              <w:rPr>
                                <w:sz w:val="40"/>
                                <w:szCs w:val="40"/>
                              </w:rPr>
                            </w:pPr>
                            <w:r w:rsidRPr="000E5F26">
                              <w:rPr>
                                <w:sz w:val="40"/>
                                <w:szCs w:val="40"/>
                              </w:rPr>
                              <w:t>Task 5</w:t>
                            </w:r>
                          </w:p>
                          <w:p w14:paraId="416EA67E" w14:textId="4FBE07A6" w:rsidR="00CA1819" w:rsidRPr="00CA1819" w:rsidRDefault="00CA1819" w:rsidP="00CA1819">
                            <w:r>
                              <w:rPr>
                                <w:rFonts w:ascii="Helvetica" w:hAnsi="Helvetica" w:cs="Helvetica"/>
                                <w:color w:val="4D575D"/>
                                <w:sz w:val="21"/>
                                <w:szCs w:val="21"/>
                                <w:shd w:val="clear" w:color="auto" w:fill="FFFFFF"/>
                              </w:rPr>
                              <w:t> Submit the complete incidence report</w:t>
                            </w:r>
                          </w:p>
                          <w:p w14:paraId="017DA84C" w14:textId="77777777" w:rsidR="00CA1819" w:rsidRDefault="00CA1819" w:rsidP="000B4502"/>
                        </w:txbxContent>
                      </v:textbox>
                      <w10:anchorlock/>
                    </v:shape>
                  </w:pict>
                </mc:Fallback>
              </mc:AlternateContent>
            </w:r>
          </w:p>
        </w:tc>
      </w:tr>
      <w:tr w:rsidR="000B4502" w14:paraId="4FB6B932" w14:textId="77777777" w:rsidTr="00507C28">
        <w:trPr>
          <w:trHeight w:val="2727"/>
        </w:trPr>
        <w:tc>
          <w:tcPr>
            <w:tcW w:w="12098" w:type="dxa"/>
            <w:gridSpan w:val="3"/>
            <w:vAlign w:val="center"/>
          </w:tcPr>
          <w:p w14:paraId="37DA608C" w14:textId="66176997" w:rsidR="000B4502" w:rsidRPr="000B4502" w:rsidRDefault="000B4502" w:rsidP="000E5F26"/>
        </w:tc>
      </w:tr>
      <w:tr w:rsidR="00A1111B" w14:paraId="78BE65DA" w14:textId="77777777" w:rsidTr="00507C28">
        <w:trPr>
          <w:trHeight w:val="630"/>
        </w:trPr>
        <w:tc>
          <w:tcPr>
            <w:tcW w:w="12098" w:type="dxa"/>
            <w:gridSpan w:val="3"/>
            <w:vAlign w:val="bottom"/>
          </w:tcPr>
          <w:p w14:paraId="2FEB80F1" w14:textId="77777777" w:rsidR="00A1111B" w:rsidRDefault="00A1111B" w:rsidP="00A1111B">
            <w:pPr>
              <w:ind w:left="720"/>
              <w:jc w:val="right"/>
              <w:rPr>
                <w:noProof/>
              </w:rPr>
            </w:pPr>
            <w:r>
              <w:rPr>
                <w:noProof/>
              </w:rPr>
              <w:t>Page 2</w:t>
            </w:r>
          </w:p>
        </w:tc>
      </w:tr>
    </w:tbl>
    <w:p w14:paraId="3B566743" w14:textId="6B92971C" w:rsidR="00207055" w:rsidRDefault="00D12F2C" w:rsidP="00D12F2C">
      <w:pPr>
        <w:spacing w:before="100" w:beforeAutospacing="1" w:after="100" w:afterAutospacing="1" w:line="240" w:lineRule="auto"/>
        <w:jc w:val="both"/>
      </w:pPr>
      <w:r>
        <w:rPr>
          <w:noProof/>
        </w:rPr>
        <w:lastRenderedPageBreak/>
        <mc:AlternateContent>
          <mc:Choice Requires="wps">
            <w:drawing>
              <wp:anchor distT="45720" distB="45720" distL="114300" distR="114300" simplePos="0" relativeHeight="251663360" behindDoc="0" locked="0" layoutInCell="1" allowOverlap="1" wp14:anchorId="6069281D" wp14:editId="350D196B">
                <wp:simplePos x="0" y="0"/>
                <wp:positionH relativeFrom="column">
                  <wp:posOffset>266700</wp:posOffset>
                </wp:positionH>
                <wp:positionV relativeFrom="paragraph">
                  <wp:posOffset>180976</wp:posOffset>
                </wp:positionV>
                <wp:extent cx="7324725" cy="933450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4725" cy="9334500"/>
                        </a:xfrm>
                        <a:prstGeom prst="rect">
                          <a:avLst/>
                        </a:prstGeom>
                        <a:solidFill>
                          <a:srgbClr val="FFFFFF"/>
                        </a:solidFill>
                        <a:ln w="9525">
                          <a:noFill/>
                          <a:miter lim="800000"/>
                          <a:headEnd/>
                          <a:tailEnd/>
                        </a:ln>
                      </wps:spPr>
                      <wps:txbx>
                        <w:txbxContent>
                          <w:p w14:paraId="4ADED1F1" w14:textId="1200C273" w:rsidR="00D12F2C" w:rsidRDefault="00D12F2C" w:rsidP="00D12F2C">
                            <w:pPr>
                              <w:pStyle w:val="Heading2"/>
                              <w:rPr>
                                <w:sz w:val="40"/>
                                <w:szCs w:val="40"/>
                              </w:rPr>
                            </w:pPr>
                            <w:r w:rsidRPr="000E5F26">
                              <w:rPr>
                                <w:sz w:val="40"/>
                                <w:szCs w:val="40"/>
                              </w:rPr>
                              <w:t xml:space="preserve">Task </w:t>
                            </w:r>
                            <w:r>
                              <w:rPr>
                                <w:sz w:val="40"/>
                                <w:szCs w:val="40"/>
                              </w:rPr>
                              <w:t>1</w:t>
                            </w:r>
                          </w:p>
                          <w:p w14:paraId="2119EEDA" w14:textId="7AECDB90" w:rsidR="00D12F2C" w:rsidRDefault="00D12F2C" w:rsidP="00D12F2C">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Obtain a scanning report of the entire network and identify how many terminals </w:t>
                            </w:r>
                            <w:proofErr w:type="gramStart"/>
                            <w:r>
                              <w:rPr>
                                <w:rFonts w:ascii="Helvetica" w:hAnsi="Helvetica" w:cs="Helvetica"/>
                                <w:color w:val="4D575D"/>
                                <w:sz w:val="21"/>
                                <w:szCs w:val="21"/>
                                <w:shd w:val="clear" w:color="auto" w:fill="FFFFFF"/>
                              </w:rPr>
                              <w:t>are connected with</w:t>
                            </w:r>
                            <w:proofErr w:type="gramEnd"/>
                            <w:r>
                              <w:rPr>
                                <w:rFonts w:ascii="Helvetica" w:hAnsi="Helvetica" w:cs="Helvetica"/>
                                <w:color w:val="4D575D"/>
                                <w:sz w:val="21"/>
                                <w:szCs w:val="21"/>
                                <w:shd w:val="clear" w:color="auto" w:fill="FFFFFF"/>
                              </w:rPr>
                              <w:t xml:space="preserve"> the Windows operating system and the Linux-based systems.</w:t>
                            </w:r>
                          </w:p>
                          <w:p w14:paraId="6BB01042" w14:textId="5C6C9203" w:rsidR="00D12F2C" w:rsidRDefault="00D12F2C" w:rsidP="00D12F2C">
                            <w:pPr>
                              <w:rPr>
                                <w:rFonts w:ascii="Helvetica" w:hAnsi="Helvetica" w:cs="Helvetica"/>
                                <w:color w:val="4D575D"/>
                                <w:sz w:val="21"/>
                                <w:szCs w:val="21"/>
                                <w:shd w:val="clear" w:color="auto" w:fill="FFFFFF"/>
                              </w:rPr>
                            </w:pPr>
                          </w:p>
                          <w:p w14:paraId="0A65DAEF" w14:textId="2E608753"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Starting Nmap 7.92 </w:t>
                            </w:r>
                            <w:proofErr w:type="gramStart"/>
                            <w:r w:rsidRPr="00D12F2C">
                              <w:rPr>
                                <w:rFonts w:ascii="Helvetica" w:hAnsi="Helvetica" w:cs="Helvetica"/>
                                <w:color w:val="4D575D"/>
                                <w:sz w:val="21"/>
                                <w:szCs w:val="21"/>
                                <w:shd w:val="clear" w:color="auto" w:fill="FFFFFF"/>
                              </w:rPr>
                              <w:t>( https://nmap.org</w:t>
                            </w:r>
                            <w:proofErr w:type="gramEnd"/>
                            <w:r w:rsidRPr="00D12F2C">
                              <w:rPr>
                                <w:rFonts w:ascii="Helvetica" w:hAnsi="Helvetica" w:cs="Helvetica"/>
                                <w:color w:val="4D575D"/>
                                <w:sz w:val="21"/>
                                <w:szCs w:val="21"/>
                                <w:shd w:val="clear" w:color="auto" w:fill="FFFFFF"/>
                              </w:rPr>
                              <w:t xml:space="preserve"> ) at 2022-08-17 21:38 IST</w:t>
                            </w:r>
                          </w:p>
                          <w:p w14:paraId="008CC909"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Nmap scan report for 157.39.15.174</w:t>
                            </w:r>
                          </w:p>
                          <w:p w14:paraId="34091950"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Host is up (0.025s latency).</w:t>
                            </w:r>
                          </w:p>
                          <w:p w14:paraId="5C1CF0FF"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Not shown: 997 filtered </w:t>
                            </w:r>
                            <w:proofErr w:type="spellStart"/>
                            <w:r w:rsidRPr="00D12F2C">
                              <w:rPr>
                                <w:rFonts w:ascii="Helvetica" w:hAnsi="Helvetica" w:cs="Helvetica"/>
                                <w:color w:val="4D575D"/>
                                <w:sz w:val="21"/>
                                <w:szCs w:val="21"/>
                                <w:shd w:val="clear" w:color="auto" w:fill="FFFFFF"/>
                              </w:rPr>
                              <w:t>tcp</w:t>
                            </w:r>
                            <w:proofErr w:type="spellEnd"/>
                            <w:r w:rsidRPr="00D12F2C">
                              <w:rPr>
                                <w:rFonts w:ascii="Helvetica" w:hAnsi="Helvetica" w:cs="Helvetica"/>
                                <w:color w:val="4D575D"/>
                                <w:sz w:val="21"/>
                                <w:szCs w:val="21"/>
                                <w:shd w:val="clear" w:color="auto" w:fill="FFFFFF"/>
                              </w:rPr>
                              <w:t xml:space="preserve"> ports (no-response)</w:t>
                            </w:r>
                          </w:p>
                          <w:p w14:paraId="5D56514C"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PORT     STATE SERVICE</w:t>
                            </w:r>
                          </w:p>
                          <w:p w14:paraId="5379ACEC"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21/</w:t>
                            </w:r>
                            <w:proofErr w:type="spellStart"/>
                            <w:r w:rsidRPr="00D12F2C">
                              <w:rPr>
                                <w:rFonts w:ascii="Helvetica" w:hAnsi="Helvetica" w:cs="Helvetica"/>
                                <w:color w:val="4D575D"/>
                                <w:sz w:val="21"/>
                                <w:szCs w:val="21"/>
                                <w:shd w:val="clear" w:color="auto" w:fill="FFFFFF"/>
                              </w:rPr>
                              <w:t>tcp</w:t>
                            </w:r>
                            <w:proofErr w:type="spellEnd"/>
                            <w:r w:rsidRPr="00D12F2C">
                              <w:rPr>
                                <w:rFonts w:ascii="Helvetica" w:hAnsi="Helvetica" w:cs="Helvetica"/>
                                <w:color w:val="4D575D"/>
                                <w:sz w:val="21"/>
                                <w:szCs w:val="21"/>
                                <w:shd w:val="clear" w:color="auto" w:fill="FFFFFF"/>
                              </w:rPr>
                              <w:t xml:space="preserve">   </w:t>
                            </w:r>
                            <w:proofErr w:type="gramStart"/>
                            <w:r w:rsidRPr="00D12F2C">
                              <w:rPr>
                                <w:rFonts w:ascii="Helvetica" w:hAnsi="Helvetica" w:cs="Helvetica"/>
                                <w:color w:val="4D575D"/>
                                <w:sz w:val="21"/>
                                <w:szCs w:val="21"/>
                                <w:shd w:val="clear" w:color="auto" w:fill="FFFFFF"/>
                              </w:rPr>
                              <w:t>open  ftp</w:t>
                            </w:r>
                            <w:proofErr w:type="gramEnd"/>
                          </w:p>
                          <w:p w14:paraId="7DEBAB2E"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554/</w:t>
                            </w:r>
                            <w:proofErr w:type="spellStart"/>
                            <w:proofErr w:type="gramStart"/>
                            <w:r w:rsidRPr="00D12F2C">
                              <w:rPr>
                                <w:rFonts w:ascii="Helvetica" w:hAnsi="Helvetica" w:cs="Helvetica"/>
                                <w:color w:val="4D575D"/>
                                <w:sz w:val="21"/>
                                <w:szCs w:val="21"/>
                                <w:shd w:val="clear" w:color="auto" w:fill="FFFFFF"/>
                              </w:rPr>
                              <w:t>tcp</w:t>
                            </w:r>
                            <w:proofErr w:type="spellEnd"/>
                            <w:r w:rsidRPr="00D12F2C">
                              <w:rPr>
                                <w:rFonts w:ascii="Helvetica" w:hAnsi="Helvetica" w:cs="Helvetica"/>
                                <w:color w:val="4D575D"/>
                                <w:sz w:val="21"/>
                                <w:szCs w:val="21"/>
                                <w:shd w:val="clear" w:color="auto" w:fill="FFFFFF"/>
                              </w:rPr>
                              <w:t xml:space="preserve">  open</w:t>
                            </w:r>
                            <w:proofErr w:type="gramEnd"/>
                            <w:r w:rsidRPr="00D12F2C">
                              <w:rPr>
                                <w:rFonts w:ascii="Helvetica" w:hAnsi="Helvetica" w:cs="Helvetica"/>
                                <w:color w:val="4D575D"/>
                                <w:sz w:val="21"/>
                                <w:szCs w:val="21"/>
                                <w:shd w:val="clear" w:color="auto" w:fill="FFFFFF"/>
                              </w:rPr>
                              <w:t xml:space="preserve">  </w:t>
                            </w:r>
                            <w:proofErr w:type="spellStart"/>
                            <w:r w:rsidRPr="00D12F2C">
                              <w:rPr>
                                <w:rFonts w:ascii="Helvetica" w:hAnsi="Helvetica" w:cs="Helvetica"/>
                                <w:color w:val="4D575D"/>
                                <w:sz w:val="21"/>
                                <w:szCs w:val="21"/>
                                <w:shd w:val="clear" w:color="auto" w:fill="FFFFFF"/>
                              </w:rPr>
                              <w:t>rtsp</w:t>
                            </w:r>
                            <w:proofErr w:type="spellEnd"/>
                          </w:p>
                          <w:p w14:paraId="5512EE8F"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1723/</w:t>
                            </w:r>
                            <w:proofErr w:type="spellStart"/>
                            <w:r w:rsidRPr="00D12F2C">
                              <w:rPr>
                                <w:rFonts w:ascii="Helvetica" w:hAnsi="Helvetica" w:cs="Helvetica"/>
                                <w:color w:val="4D575D"/>
                                <w:sz w:val="21"/>
                                <w:szCs w:val="21"/>
                                <w:shd w:val="clear" w:color="auto" w:fill="FFFFFF"/>
                              </w:rPr>
                              <w:t>tcp</w:t>
                            </w:r>
                            <w:proofErr w:type="spellEnd"/>
                            <w:r w:rsidRPr="00D12F2C">
                              <w:rPr>
                                <w:rFonts w:ascii="Helvetica" w:hAnsi="Helvetica" w:cs="Helvetica"/>
                                <w:color w:val="4D575D"/>
                                <w:sz w:val="21"/>
                                <w:szCs w:val="21"/>
                                <w:shd w:val="clear" w:color="auto" w:fill="FFFFFF"/>
                              </w:rPr>
                              <w:t xml:space="preserve"> </w:t>
                            </w:r>
                            <w:proofErr w:type="gramStart"/>
                            <w:r w:rsidRPr="00D12F2C">
                              <w:rPr>
                                <w:rFonts w:ascii="Helvetica" w:hAnsi="Helvetica" w:cs="Helvetica"/>
                                <w:color w:val="4D575D"/>
                                <w:sz w:val="21"/>
                                <w:szCs w:val="21"/>
                                <w:shd w:val="clear" w:color="auto" w:fill="FFFFFF"/>
                              </w:rPr>
                              <w:t xml:space="preserve">open  </w:t>
                            </w:r>
                            <w:proofErr w:type="spellStart"/>
                            <w:r w:rsidRPr="00D12F2C">
                              <w:rPr>
                                <w:rFonts w:ascii="Helvetica" w:hAnsi="Helvetica" w:cs="Helvetica"/>
                                <w:color w:val="4D575D"/>
                                <w:sz w:val="21"/>
                                <w:szCs w:val="21"/>
                                <w:shd w:val="clear" w:color="auto" w:fill="FFFFFF"/>
                              </w:rPr>
                              <w:t>pptp</w:t>
                            </w:r>
                            <w:proofErr w:type="spellEnd"/>
                            <w:proofErr w:type="gramEnd"/>
                          </w:p>
                          <w:p w14:paraId="5256BEB0"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Warning: </w:t>
                            </w:r>
                            <w:proofErr w:type="spellStart"/>
                            <w:r w:rsidRPr="00D12F2C">
                              <w:rPr>
                                <w:rFonts w:ascii="Helvetica" w:hAnsi="Helvetica" w:cs="Helvetica"/>
                                <w:color w:val="4D575D"/>
                                <w:sz w:val="21"/>
                                <w:szCs w:val="21"/>
                                <w:shd w:val="clear" w:color="auto" w:fill="FFFFFF"/>
                              </w:rPr>
                              <w:t>OSScan</w:t>
                            </w:r>
                            <w:proofErr w:type="spellEnd"/>
                            <w:r w:rsidRPr="00D12F2C">
                              <w:rPr>
                                <w:rFonts w:ascii="Helvetica" w:hAnsi="Helvetica" w:cs="Helvetica"/>
                                <w:color w:val="4D575D"/>
                                <w:sz w:val="21"/>
                                <w:szCs w:val="21"/>
                                <w:shd w:val="clear" w:color="auto" w:fill="FFFFFF"/>
                              </w:rPr>
                              <w:t xml:space="preserve"> results may be unreliable because we could not find at least 1 open and 1 closed port</w:t>
                            </w:r>
                          </w:p>
                          <w:p w14:paraId="64DE3E80"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Device type: bridge</w:t>
                            </w:r>
                          </w:p>
                          <w:p w14:paraId="3D10A92A"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Running: Oracle </w:t>
                            </w:r>
                            <w:proofErr w:type="spellStart"/>
                            <w:r w:rsidRPr="00D12F2C">
                              <w:rPr>
                                <w:rFonts w:ascii="Helvetica" w:hAnsi="Helvetica" w:cs="Helvetica"/>
                                <w:color w:val="4D575D"/>
                                <w:sz w:val="21"/>
                                <w:szCs w:val="21"/>
                                <w:shd w:val="clear" w:color="auto" w:fill="FFFFFF"/>
                              </w:rPr>
                              <w:t>Virtualbox</w:t>
                            </w:r>
                            <w:proofErr w:type="spellEnd"/>
                          </w:p>
                          <w:p w14:paraId="433682FB"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OS CPE: </w:t>
                            </w:r>
                            <w:proofErr w:type="spellStart"/>
                            <w:proofErr w:type="gramStart"/>
                            <w:r w:rsidRPr="00D12F2C">
                              <w:rPr>
                                <w:rFonts w:ascii="Helvetica" w:hAnsi="Helvetica" w:cs="Helvetica"/>
                                <w:color w:val="4D575D"/>
                                <w:sz w:val="21"/>
                                <w:szCs w:val="21"/>
                                <w:shd w:val="clear" w:color="auto" w:fill="FFFFFF"/>
                              </w:rPr>
                              <w:t>cpe</w:t>
                            </w:r>
                            <w:proofErr w:type="spellEnd"/>
                            <w:r w:rsidRPr="00D12F2C">
                              <w:rPr>
                                <w:rFonts w:ascii="Helvetica" w:hAnsi="Helvetica" w:cs="Helvetica"/>
                                <w:color w:val="4D575D"/>
                                <w:sz w:val="21"/>
                                <w:szCs w:val="21"/>
                                <w:shd w:val="clear" w:color="auto" w:fill="FFFFFF"/>
                              </w:rPr>
                              <w:t>:/</w:t>
                            </w:r>
                            <w:proofErr w:type="spellStart"/>
                            <w:r w:rsidRPr="00D12F2C">
                              <w:rPr>
                                <w:rFonts w:ascii="Helvetica" w:hAnsi="Helvetica" w:cs="Helvetica"/>
                                <w:color w:val="4D575D"/>
                                <w:sz w:val="21"/>
                                <w:szCs w:val="21"/>
                                <w:shd w:val="clear" w:color="auto" w:fill="FFFFFF"/>
                              </w:rPr>
                              <w:t>o:oracle</w:t>
                            </w:r>
                            <w:proofErr w:type="gramEnd"/>
                            <w:r w:rsidRPr="00D12F2C">
                              <w:rPr>
                                <w:rFonts w:ascii="Helvetica" w:hAnsi="Helvetica" w:cs="Helvetica"/>
                                <w:color w:val="4D575D"/>
                                <w:sz w:val="21"/>
                                <w:szCs w:val="21"/>
                                <w:shd w:val="clear" w:color="auto" w:fill="FFFFFF"/>
                              </w:rPr>
                              <w:t>:virtualbox</w:t>
                            </w:r>
                            <w:proofErr w:type="spellEnd"/>
                          </w:p>
                          <w:p w14:paraId="1D4B9F0B"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OS details: Oracle </w:t>
                            </w:r>
                            <w:proofErr w:type="spellStart"/>
                            <w:r w:rsidRPr="00D12F2C">
                              <w:rPr>
                                <w:rFonts w:ascii="Helvetica" w:hAnsi="Helvetica" w:cs="Helvetica"/>
                                <w:color w:val="4D575D"/>
                                <w:sz w:val="21"/>
                                <w:szCs w:val="21"/>
                                <w:shd w:val="clear" w:color="auto" w:fill="FFFFFF"/>
                              </w:rPr>
                              <w:t>Virtualbox</w:t>
                            </w:r>
                            <w:proofErr w:type="spellEnd"/>
                          </w:p>
                          <w:p w14:paraId="792123E3" w14:textId="77777777" w:rsidR="00D12F2C" w:rsidRPr="00D12F2C" w:rsidRDefault="00D12F2C" w:rsidP="00D12F2C">
                            <w:pPr>
                              <w:rPr>
                                <w:rFonts w:ascii="Helvetica" w:hAnsi="Helvetica" w:cs="Helvetica"/>
                                <w:color w:val="4D575D"/>
                                <w:sz w:val="21"/>
                                <w:szCs w:val="21"/>
                                <w:shd w:val="clear" w:color="auto" w:fill="FFFFFF"/>
                              </w:rPr>
                            </w:pPr>
                          </w:p>
                          <w:p w14:paraId="076AB2D4"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OS detection performed. Please report any incorrect results at </w:t>
                            </w:r>
                            <w:proofErr w:type="gramStart"/>
                            <w:r w:rsidRPr="00D12F2C">
                              <w:rPr>
                                <w:rFonts w:ascii="Helvetica" w:hAnsi="Helvetica" w:cs="Helvetica"/>
                                <w:color w:val="4D575D"/>
                                <w:sz w:val="21"/>
                                <w:szCs w:val="21"/>
                                <w:shd w:val="clear" w:color="auto" w:fill="FFFFFF"/>
                              </w:rPr>
                              <w:t>https://nmap.org/submit/ .</w:t>
                            </w:r>
                            <w:proofErr w:type="gramEnd"/>
                          </w:p>
                          <w:p w14:paraId="4C2A556E" w14:textId="235B3021" w:rsid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Nmap done: 1 IP address (1 host up) scanned in 7.63 seconds</w:t>
                            </w:r>
                          </w:p>
                          <w:p w14:paraId="00F4CC1C" w14:textId="77777777" w:rsidR="00D12F2C" w:rsidRPr="00D12F2C" w:rsidRDefault="00D12F2C" w:rsidP="00D12F2C"/>
                          <w:p w14:paraId="25989DBC" w14:textId="0A858036" w:rsidR="00D12F2C" w:rsidRDefault="00D12F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9281D" id="_x0000_s1040" type="#_x0000_t202" style="position:absolute;left:0;text-align:left;margin-left:21pt;margin-top:14.25pt;width:576.75pt;height:7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" stroked="f">
                <v:textbox>
                  <w:txbxContent>
                    <w:p w14:paraId="4ADED1F1" w14:textId="1200C273" w:rsidR="00D12F2C" w:rsidRDefault="00D12F2C" w:rsidP="00D12F2C">
                      <w:pPr>
                        <w:pStyle w:val="Heading2"/>
                        <w:rPr>
                          <w:sz w:val="40"/>
                          <w:szCs w:val="40"/>
                        </w:rPr>
                      </w:pPr>
                      <w:r w:rsidRPr="000E5F26">
                        <w:rPr>
                          <w:sz w:val="40"/>
                          <w:szCs w:val="40"/>
                        </w:rPr>
                        <w:t xml:space="preserve">Task </w:t>
                      </w:r>
                      <w:r>
                        <w:rPr>
                          <w:sz w:val="40"/>
                          <w:szCs w:val="40"/>
                        </w:rPr>
                        <w:t>1</w:t>
                      </w:r>
                    </w:p>
                    <w:p w14:paraId="2119EEDA" w14:textId="7AECDB90" w:rsidR="00D12F2C" w:rsidRDefault="00D12F2C" w:rsidP="00D12F2C">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Obtain a scanning report of the entire network and identify how many terminals </w:t>
                      </w:r>
                      <w:proofErr w:type="gramStart"/>
                      <w:r>
                        <w:rPr>
                          <w:rFonts w:ascii="Helvetica" w:hAnsi="Helvetica" w:cs="Helvetica"/>
                          <w:color w:val="4D575D"/>
                          <w:sz w:val="21"/>
                          <w:szCs w:val="21"/>
                          <w:shd w:val="clear" w:color="auto" w:fill="FFFFFF"/>
                        </w:rPr>
                        <w:t>are connected with</w:t>
                      </w:r>
                      <w:proofErr w:type="gramEnd"/>
                      <w:r>
                        <w:rPr>
                          <w:rFonts w:ascii="Helvetica" w:hAnsi="Helvetica" w:cs="Helvetica"/>
                          <w:color w:val="4D575D"/>
                          <w:sz w:val="21"/>
                          <w:szCs w:val="21"/>
                          <w:shd w:val="clear" w:color="auto" w:fill="FFFFFF"/>
                        </w:rPr>
                        <w:t xml:space="preserve"> the Windows operating system and the Linux-based systems.</w:t>
                      </w:r>
                    </w:p>
                    <w:p w14:paraId="6BB01042" w14:textId="5C6C9203" w:rsidR="00D12F2C" w:rsidRDefault="00D12F2C" w:rsidP="00D12F2C">
                      <w:pPr>
                        <w:rPr>
                          <w:rFonts w:ascii="Helvetica" w:hAnsi="Helvetica" w:cs="Helvetica"/>
                          <w:color w:val="4D575D"/>
                          <w:sz w:val="21"/>
                          <w:szCs w:val="21"/>
                          <w:shd w:val="clear" w:color="auto" w:fill="FFFFFF"/>
                        </w:rPr>
                      </w:pPr>
                    </w:p>
                    <w:p w14:paraId="0A65DAEF" w14:textId="2E608753"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Starting Nmap 7.92 </w:t>
                      </w:r>
                      <w:proofErr w:type="gramStart"/>
                      <w:r w:rsidRPr="00D12F2C">
                        <w:rPr>
                          <w:rFonts w:ascii="Helvetica" w:hAnsi="Helvetica" w:cs="Helvetica"/>
                          <w:color w:val="4D575D"/>
                          <w:sz w:val="21"/>
                          <w:szCs w:val="21"/>
                          <w:shd w:val="clear" w:color="auto" w:fill="FFFFFF"/>
                        </w:rPr>
                        <w:t>( https://nmap.org</w:t>
                      </w:r>
                      <w:proofErr w:type="gramEnd"/>
                      <w:r w:rsidRPr="00D12F2C">
                        <w:rPr>
                          <w:rFonts w:ascii="Helvetica" w:hAnsi="Helvetica" w:cs="Helvetica"/>
                          <w:color w:val="4D575D"/>
                          <w:sz w:val="21"/>
                          <w:szCs w:val="21"/>
                          <w:shd w:val="clear" w:color="auto" w:fill="FFFFFF"/>
                        </w:rPr>
                        <w:t xml:space="preserve"> ) at 2022-08-17 21:38 IST</w:t>
                      </w:r>
                    </w:p>
                    <w:p w14:paraId="008CC909"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Nmap scan report for 157.39.15.174</w:t>
                      </w:r>
                    </w:p>
                    <w:p w14:paraId="34091950"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Host is up (0.025s latency).</w:t>
                      </w:r>
                    </w:p>
                    <w:p w14:paraId="5C1CF0FF"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Not shown: 997 filtered </w:t>
                      </w:r>
                      <w:proofErr w:type="spellStart"/>
                      <w:r w:rsidRPr="00D12F2C">
                        <w:rPr>
                          <w:rFonts w:ascii="Helvetica" w:hAnsi="Helvetica" w:cs="Helvetica"/>
                          <w:color w:val="4D575D"/>
                          <w:sz w:val="21"/>
                          <w:szCs w:val="21"/>
                          <w:shd w:val="clear" w:color="auto" w:fill="FFFFFF"/>
                        </w:rPr>
                        <w:t>tcp</w:t>
                      </w:r>
                      <w:proofErr w:type="spellEnd"/>
                      <w:r w:rsidRPr="00D12F2C">
                        <w:rPr>
                          <w:rFonts w:ascii="Helvetica" w:hAnsi="Helvetica" w:cs="Helvetica"/>
                          <w:color w:val="4D575D"/>
                          <w:sz w:val="21"/>
                          <w:szCs w:val="21"/>
                          <w:shd w:val="clear" w:color="auto" w:fill="FFFFFF"/>
                        </w:rPr>
                        <w:t xml:space="preserve"> ports (no-response)</w:t>
                      </w:r>
                    </w:p>
                    <w:p w14:paraId="5D56514C"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PORT     STATE SERVICE</w:t>
                      </w:r>
                    </w:p>
                    <w:p w14:paraId="5379ACEC"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21/</w:t>
                      </w:r>
                      <w:proofErr w:type="spellStart"/>
                      <w:r w:rsidRPr="00D12F2C">
                        <w:rPr>
                          <w:rFonts w:ascii="Helvetica" w:hAnsi="Helvetica" w:cs="Helvetica"/>
                          <w:color w:val="4D575D"/>
                          <w:sz w:val="21"/>
                          <w:szCs w:val="21"/>
                          <w:shd w:val="clear" w:color="auto" w:fill="FFFFFF"/>
                        </w:rPr>
                        <w:t>tcp</w:t>
                      </w:r>
                      <w:proofErr w:type="spellEnd"/>
                      <w:r w:rsidRPr="00D12F2C">
                        <w:rPr>
                          <w:rFonts w:ascii="Helvetica" w:hAnsi="Helvetica" w:cs="Helvetica"/>
                          <w:color w:val="4D575D"/>
                          <w:sz w:val="21"/>
                          <w:szCs w:val="21"/>
                          <w:shd w:val="clear" w:color="auto" w:fill="FFFFFF"/>
                        </w:rPr>
                        <w:t xml:space="preserve">   </w:t>
                      </w:r>
                      <w:proofErr w:type="gramStart"/>
                      <w:r w:rsidRPr="00D12F2C">
                        <w:rPr>
                          <w:rFonts w:ascii="Helvetica" w:hAnsi="Helvetica" w:cs="Helvetica"/>
                          <w:color w:val="4D575D"/>
                          <w:sz w:val="21"/>
                          <w:szCs w:val="21"/>
                          <w:shd w:val="clear" w:color="auto" w:fill="FFFFFF"/>
                        </w:rPr>
                        <w:t>open  ftp</w:t>
                      </w:r>
                      <w:proofErr w:type="gramEnd"/>
                    </w:p>
                    <w:p w14:paraId="7DEBAB2E"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554/</w:t>
                      </w:r>
                      <w:proofErr w:type="spellStart"/>
                      <w:proofErr w:type="gramStart"/>
                      <w:r w:rsidRPr="00D12F2C">
                        <w:rPr>
                          <w:rFonts w:ascii="Helvetica" w:hAnsi="Helvetica" w:cs="Helvetica"/>
                          <w:color w:val="4D575D"/>
                          <w:sz w:val="21"/>
                          <w:szCs w:val="21"/>
                          <w:shd w:val="clear" w:color="auto" w:fill="FFFFFF"/>
                        </w:rPr>
                        <w:t>tcp</w:t>
                      </w:r>
                      <w:proofErr w:type="spellEnd"/>
                      <w:r w:rsidRPr="00D12F2C">
                        <w:rPr>
                          <w:rFonts w:ascii="Helvetica" w:hAnsi="Helvetica" w:cs="Helvetica"/>
                          <w:color w:val="4D575D"/>
                          <w:sz w:val="21"/>
                          <w:szCs w:val="21"/>
                          <w:shd w:val="clear" w:color="auto" w:fill="FFFFFF"/>
                        </w:rPr>
                        <w:t xml:space="preserve">  open</w:t>
                      </w:r>
                      <w:proofErr w:type="gramEnd"/>
                      <w:r w:rsidRPr="00D12F2C">
                        <w:rPr>
                          <w:rFonts w:ascii="Helvetica" w:hAnsi="Helvetica" w:cs="Helvetica"/>
                          <w:color w:val="4D575D"/>
                          <w:sz w:val="21"/>
                          <w:szCs w:val="21"/>
                          <w:shd w:val="clear" w:color="auto" w:fill="FFFFFF"/>
                        </w:rPr>
                        <w:t xml:space="preserve">  </w:t>
                      </w:r>
                      <w:proofErr w:type="spellStart"/>
                      <w:r w:rsidRPr="00D12F2C">
                        <w:rPr>
                          <w:rFonts w:ascii="Helvetica" w:hAnsi="Helvetica" w:cs="Helvetica"/>
                          <w:color w:val="4D575D"/>
                          <w:sz w:val="21"/>
                          <w:szCs w:val="21"/>
                          <w:shd w:val="clear" w:color="auto" w:fill="FFFFFF"/>
                        </w:rPr>
                        <w:t>rtsp</w:t>
                      </w:r>
                      <w:proofErr w:type="spellEnd"/>
                    </w:p>
                    <w:p w14:paraId="5512EE8F"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1723/</w:t>
                      </w:r>
                      <w:proofErr w:type="spellStart"/>
                      <w:r w:rsidRPr="00D12F2C">
                        <w:rPr>
                          <w:rFonts w:ascii="Helvetica" w:hAnsi="Helvetica" w:cs="Helvetica"/>
                          <w:color w:val="4D575D"/>
                          <w:sz w:val="21"/>
                          <w:szCs w:val="21"/>
                          <w:shd w:val="clear" w:color="auto" w:fill="FFFFFF"/>
                        </w:rPr>
                        <w:t>tcp</w:t>
                      </w:r>
                      <w:proofErr w:type="spellEnd"/>
                      <w:r w:rsidRPr="00D12F2C">
                        <w:rPr>
                          <w:rFonts w:ascii="Helvetica" w:hAnsi="Helvetica" w:cs="Helvetica"/>
                          <w:color w:val="4D575D"/>
                          <w:sz w:val="21"/>
                          <w:szCs w:val="21"/>
                          <w:shd w:val="clear" w:color="auto" w:fill="FFFFFF"/>
                        </w:rPr>
                        <w:t xml:space="preserve"> </w:t>
                      </w:r>
                      <w:proofErr w:type="gramStart"/>
                      <w:r w:rsidRPr="00D12F2C">
                        <w:rPr>
                          <w:rFonts w:ascii="Helvetica" w:hAnsi="Helvetica" w:cs="Helvetica"/>
                          <w:color w:val="4D575D"/>
                          <w:sz w:val="21"/>
                          <w:szCs w:val="21"/>
                          <w:shd w:val="clear" w:color="auto" w:fill="FFFFFF"/>
                        </w:rPr>
                        <w:t xml:space="preserve">open  </w:t>
                      </w:r>
                      <w:proofErr w:type="spellStart"/>
                      <w:r w:rsidRPr="00D12F2C">
                        <w:rPr>
                          <w:rFonts w:ascii="Helvetica" w:hAnsi="Helvetica" w:cs="Helvetica"/>
                          <w:color w:val="4D575D"/>
                          <w:sz w:val="21"/>
                          <w:szCs w:val="21"/>
                          <w:shd w:val="clear" w:color="auto" w:fill="FFFFFF"/>
                        </w:rPr>
                        <w:t>pptp</w:t>
                      </w:r>
                      <w:proofErr w:type="spellEnd"/>
                      <w:proofErr w:type="gramEnd"/>
                    </w:p>
                    <w:p w14:paraId="5256BEB0"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Warning: </w:t>
                      </w:r>
                      <w:proofErr w:type="spellStart"/>
                      <w:r w:rsidRPr="00D12F2C">
                        <w:rPr>
                          <w:rFonts w:ascii="Helvetica" w:hAnsi="Helvetica" w:cs="Helvetica"/>
                          <w:color w:val="4D575D"/>
                          <w:sz w:val="21"/>
                          <w:szCs w:val="21"/>
                          <w:shd w:val="clear" w:color="auto" w:fill="FFFFFF"/>
                        </w:rPr>
                        <w:t>OSScan</w:t>
                      </w:r>
                      <w:proofErr w:type="spellEnd"/>
                      <w:r w:rsidRPr="00D12F2C">
                        <w:rPr>
                          <w:rFonts w:ascii="Helvetica" w:hAnsi="Helvetica" w:cs="Helvetica"/>
                          <w:color w:val="4D575D"/>
                          <w:sz w:val="21"/>
                          <w:szCs w:val="21"/>
                          <w:shd w:val="clear" w:color="auto" w:fill="FFFFFF"/>
                        </w:rPr>
                        <w:t xml:space="preserve"> results may be unreliable because we could not find at least 1 open and 1 closed port</w:t>
                      </w:r>
                    </w:p>
                    <w:p w14:paraId="64DE3E80"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Device type: bridge</w:t>
                      </w:r>
                    </w:p>
                    <w:p w14:paraId="3D10A92A"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Running: Oracle </w:t>
                      </w:r>
                      <w:proofErr w:type="spellStart"/>
                      <w:r w:rsidRPr="00D12F2C">
                        <w:rPr>
                          <w:rFonts w:ascii="Helvetica" w:hAnsi="Helvetica" w:cs="Helvetica"/>
                          <w:color w:val="4D575D"/>
                          <w:sz w:val="21"/>
                          <w:szCs w:val="21"/>
                          <w:shd w:val="clear" w:color="auto" w:fill="FFFFFF"/>
                        </w:rPr>
                        <w:t>Virtualbox</w:t>
                      </w:r>
                      <w:proofErr w:type="spellEnd"/>
                    </w:p>
                    <w:p w14:paraId="433682FB"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OS CPE: </w:t>
                      </w:r>
                      <w:proofErr w:type="spellStart"/>
                      <w:proofErr w:type="gramStart"/>
                      <w:r w:rsidRPr="00D12F2C">
                        <w:rPr>
                          <w:rFonts w:ascii="Helvetica" w:hAnsi="Helvetica" w:cs="Helvetica"/>
                          <w:color w:val="4D575D"/>
                          <w:sz w:val="21"/>
                          <w:szCs w:val="21"/>
                          <w:shd w:val="clear" w:color="auto" w:fill="FFFFFF"/>
                        </w:rPr>
                        <w:t>cpe</w:t>
                      </w:r>
                      <w:proofErr w:type="spellEnd"/>
                      <w:r w:rsidRPr="00D12F2C">
                        <w:rPr>
                          <w:rFonts w:ascii="Helvetica" w:hAnsi="Helvetica" w:cs="Helvetica"/>
                          <w:color w:val="4D575D"/>
                          <w:sz w:val="21"/>
                          <w:szCs w:val="21"/>
                          <w:shd w:val="clear" w:color="auto" w:fill="FFFFFF"/>
                        </w:rPr>
                        <w:t>:/</w:t>
                      </w:r>
                      <w:proofErr w:type="spellStart"/>
                      <w:r w:rsidRPr="00D12F2C">
                        <w:rPr>
                          <w:rFonts w:ascii="Helvetica" w:hAnsi="Helvetica" w:cs="Helvetica"/>
                          <w:color w:val="4D575D"/>
                          <w:sz w:val="21"/>
                          <w:szCs w:val="21"/>
                          <w:shd w:val="clear" w:color="auto" w:fill="FFFFFF"/>
                        </w:rPr>
                        <w:t>o:oracle</w:t>
                      </w:r>
                      <w:proofErr w:type="gramEnd"/>
                      <w:r w:rsidRPr="00D12F2C">
                        <w:rPr>
                          <w:rFonts w:ascii="Helvetica" w:hAnsi="Helvetica" w:cs="Helvetica"/>
                          <w:color w:val="4D575D"/>
                          <w:sz w:val="21"/>
                          <w:szCs w:val="21"/>
                          <w:shd w:val="clear" w:color="auto" w:fill="FFFFFF"/>
                        </w:rPr>
                        <w:t>:virtualbox</w:t>
                      </w:r>
                      <w:proofErr w:type="spellEnd"/>
                    </w:p>
                    <w:p w14:paraId="1D4B9F0B"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OS details: Oracle </w:t>
                      </w:r>
                      <w:proofErr w:type="spellStart"/>
                      <w:r w:rsidRPr="00D12F2C">
                        <w:rPr>
                          <w:rFonts w:ascii="Helvetica" w:hAnsi="Helvetica" w:cs="Helvetica"/>
                          <w:color w:val="4D575D"/>
                          <w:sz w:val="21"/>
                          <w:szCs w:val="21"/>
                          <w:shd w:val="clear" w:color="auto" w:fill="FFFFFF"/>
                        </w:rPr>
                        <w:t>Virtualbox</w:t>
                      </w:r>
                      <w:proofErr w:type="spellEnd"/>
                    </w:p>
                    <w:p w14:paraId="792123E3" w14:textId="77777777" w:rsidR="00D12F2C" w:rsidRPr="00D12F2C" w:rsidRDefault="00D12F2C" w:rsidP="00D12F2C">
                      <w:pPr>
                        <w:rPr>
                          <w:rFonts w:ascii="Helvetica" w:hAnsi="Helvetica" w:cs="Helvetica"/>
                          <w:color w:val="4D575D"/>
                          <w:sz w:val="21"/>
                          <w:szCs w:val="21"/>
                          <w:shd w:val="clear" w:color="auto" w:fill="FFFFFF"/>
                        </w:rPr>
                      </w:pPr>
                    </w:p>
                    <w:p w14:paraId="076AB2D4" w14:textId="77777777" w:rsidR="00D12F2C" w:rsidRP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 xml:space="preserve">OS detection performed. Please report any incorrect results at </w:t>
                      </w:r>
                      <w:proofErr w:type="gramStart"/>
                      <w:r w:rsidRPr="00D12F2C">
                        <w:rPr>
                          <w:rFonts w:ascii="Helvetica" w:hAnsi="Helvetica" w:cs="Helvetica"/>
                          <w:color w:val="4D575D"/>
                          <w:sz w:val="21"/>
                          <w:szCs w:val="21"/>
                          <w:shd w:val="clear" w:color="auto" w:fill="FFFFFF"/>
                        </w:rPr>
                        <w:t>https://nmap.org/submit/ .</w:t>
                      </w:r>
                      <w:proofErr w:type="gramEnd"/>
                    </w:p>
                    <w:p w14:paraId="4C2A556E" w14:textId="235B3021" w:rsidR="00D12F2C" w:rsidRDefault="00D12F2C" w:rsidP="00D12F2C">
                      <w:pPr>
                        <w:rPr>
                          <w:rFonts w:ascii="Helvetica" w:hAnsi="Helvetica" w:cs="Helvetica"/>
                          <w:color w:val="4D575D"/>
                          <w:sz w:val="21"/>
                          <w:szCs w:val="21"/>
                          <w:shd w:val="clear" w:color="auto" w:fill="FFFFFF"/>
                        </w:rPr>
                      </w:pPr>
                      <w:r w:rsidRPr="00D12F2C">
                        <w:rPr>
                          <w:rFonts w:ascii="Helvetica" w:hAnsi="Helvetica" w:cs="Helvetica"/>
                          <w:color w:val="4D575D"/>
                          <w:sz w:val="21"/>
                          <w:szCs w:val="21"/>
                          <w:shd w:val="clear" w:color="auto" w:fill="FFFFFF"/>
                        </w:rPr>
                        <w:t>Nmap done: 1 IP address (1 host up) scanned in 7.63 seconds</w:t>
                      </w:r>
                    </w:p>
                    <w:p w14:paraId="00F4CC1C" w14:textId="77777777" w:rsidR="00D12F2C" w:rsidRPr="00D12F2C" w:rsidRDefault="00D12F2C" w:rsidP="00D12F2C"/>
                    <w:p w14:paraId="25989DBC" w14:textId="0A858036" w:rsidR="00D12F2C" w:rsidRDefault="00D12F2C"/>
                  </w:txbxContent>
                </v:textbox>
                <w10:wrap type="square"/>
              </v:shape>
            </w:pict>
          </mc:Fallback>
        </mc:AlternateContent>
      </w:r>
      <w:r w:rsidR="00207055">
        <w:t xml:space="preserve">     </w:t>
      </w:r>
      <w:r w:rsidR="00207055">
        <w:tab/>
      </w:r>
      <w:r w:rsidR="00207055">
        <w:tab/>
      </w:r>
      <w:r w:rsidR="00207055">
        <w:tab/>
      </w:r>
      <w:r w:rsidR="00207055">
        <w:tab/>
      </w:r>
      <w:r w:rsidR="00207055">
        <w:tab/>
      </w:r>
      <w:r w:rsidR="00207055">
        <w:tab/>
      </w:r>
      <w:r w:rsidR="00207055">
        <w:tab/>
      </w:r>
      <w:r w:rsidR="00207055">
        <w:tab/>
      </w:r>
      <w:r w:rsidR="00207055">
        <w:tab/>
      </w:r>
      <w:r w:rsidR="00207055">
        <w:tab/>
      </w:r>
      <w:r w:rsidR="00207055">
        <w:tab/>
      </w:r>
      <w:r w:rsidR="00207055">
        <w:tab/>
      </w:r>
      <w:r w:rsidR="00207055">
        <w:tab/>
      </w:r>
      <w:r w:rsidR="00207055">
        <w:tab/>
      </w:r>
      <w:r w:rsidR="00207055">
        <w:tab/>
        <w:t xml:space="preserve">   Page 3</w:t>
      </w:r>
    </w:p>
    <w:p w14:paraId="24CD1B07" w14:textId="4078AB05" w:rsidR="0065409C" w:rsidRDefault="00207055" w:rsidP="003F0054">
      <w:r>
        <w:rPr>
          <w:noProof/>
        </w:rPr>
        <w:lastRenderedPageBreak/>
        <mc:AlternateContent>
          <mc:Choice Requires="wps">
            <w:drawing>
              <wp:anchor distT="45720" distB="45720" distL="114300" distR="114300" simplePos="0" relativeHeight="251665408" behindDoc="0" locked="0" layoutInCell="1" allowOverlap="1" wp14:anchorId="6E10A448" wp14:editId="46FCF37D">
                <wp:simplePos x="0" y="0"/>
                <wp:positionH relativeFrom="column">
                  <wp:posOffset>190500</wp:posOffset>
                </wp:positionH>
                <wp:positionV relativeFrom="paragraph">
                  <wp:posOffset>180975</wp:posOffset>
                </wp:positionV>
                <wp:extent cx="7372350" cy="95250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9525000"/>
                        </a:xfrm>
                        <a:prstGeom prst="rect">
                          <a:avLst/>
                        </a:prstGeom>
                        <a:solidFill>
                          <a:srgbClr val="FFFFFF"/>
                        </a:solidFill>
                        <a:ln w="9525">
                          <a:noFill/>
                          <a:miter lim="800000"/>
                          <a:headEnd/>
                          <a:tailEnd/>
                        </a:ln>
                      </wps:spPr>
                      <wps:txbx>
                        <w:txbxContent>
                          <w:p w14:paraId="43F237F9" w14:textId="244963A2" w:rsidR="00D30F21" w:rsidRDefault="00D30F21" w:rsidP="00D30F21">
                            <w:pPr>
                              <w:pStyle w:val="Heading2"/>
                              <w:rPr>
                                <w:sz w:val="40"/>
                                <w:szCs w:val="40"/>
                              </w:rPr>
                            </w:pPr>
                            <w:r w:rsidRPr="000E5F26">
                              <w:rPr>
                                <w:sz w:val="40"/>
                                <w:szCs w:val="40"/>
                              </w:rPr>
                              <w:t xml:space="preserve">Task </w:t>
                            </w:r>
                            <w:r>
                              <w:rPr>
                                <w:sz w:val="40"/>
                                <w:szCs w:val="40"/>
                              </w:rPr>
                              <w:t>2</w:t>
                            </w:r>
                          </w:p>
                          <w:p w14:paraId="280AD246" w14:textId="4BC7C217" w:rsidR="00D30F21" w:rsidRDefault="00D30F21" w:rsidP="00D30F21">
                            <w:r>
                              <w:rPr>
                                <w:rFonts w:ascii="Helvetica" w:hAnsi="Helvetica" w:cs="Helvetica"/>
                                <w:color w:val="4D575D"/>
                                <w:sz w:val="21"/>
                                <w:szCs w:val="21"/>
                                <w:shd w:val="clear" w:color="auto" w:fill="FFFFFF"/>
                              </w:rPr>
                              <w:t>Identify CVE score of the victim’s vulnerability</w:t>
                            </w:r>
                            <w:r>
                              <w:t>.</w:t>
                            </w:r>
                          </w:p>
                          <w:p w14:paraId="496DD7A7" w14:textId="77777777" w:rsidR="00D30F21" w:rsidRDefault="00D30F21" w:rsidP="00D30F21"/>
                          <w:p w14:paraId="2E800D21" w14:textId="42319C06" w:rsidR="00D30F21" w:rsidRDefault="00D30F21" w:rsidP="00D30F21"/>
                          <w:p w14:paraId="043B6ECC" w14:textId="539665AF" w:rsidR="00D30F21" w:rsidRPr="00D30F21" w:rsidRDefault="00D30F21" w:rsidP="00D30F21">
                            <w:r>
                              <w:rPr>
                                <w:noProof/>
                              </w:rPr>
                              <w:drawing>
                                <wp:inline distT="0" distB="0" distL="0" distR="0" wp14:anchorId="6DB2622C" wp14:editId="00FBB689">
                                  <wp:extent cx="7172325" cy="4286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2325" cy="4286250"/>
                                          </a:xfrm>
                                          <a:prstGeom prst="rect">
                                            <a:avLst/>
                                          </a:prstGeom>
                                          <a:noFill/>
                                          <a:ln>
                                            <a:noFill/>
                                          </a:ln>
                                        </pic:spPr>
                                      </pic:pic>
                                    </a:graphicData>
                                  </a:graphic>
                                </wp:inline>
                              </w:drawing>
                            </w:r>
                          </w:p>
                          <w:p w14:paraId="52ED3524" w14:textId="15F6FFB5" w:rsidR="00207055" w:rsidRDefault="00207055"/>
                          <w:p w14:paraId="5555407E" w14:textId="42980E7F" w:rsidR="00D30F21" w:rsidRDefault="00D30F21"/>
                          <w:p w14:paraId="5E70E71E" w14:textId="7BBA27E2" w:rsidR="00D30F21" w:rsidRDefault="00D30F21">
                            <w:r>
                              <w:t>According to the situation, I calculate the CVE score for the victim’s system and found that the overall CVE score is 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0A448" id="_x0000_s1041" type="#_x0000_t202" style="position:absolute;margin-left:15pt;margin-top:14.25pt;width:580.5pt;height:75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" stroked="f">
                <v:textbox>
                  <w:txbxContent>
                    <w:p w14:paraId="43F237F9" w14:textId="244963A2" w:rsidR="00D30F21" w:rsidRDefault="00D30F21" w:rsidP="00D30F21">
                      <w:pPr>
                        <w:pStyle w:val="Heading2"/>
                        <w:rPr>
                          <w:sz w:val="40"/>
                          <w:szCs w:val="40"/>
                        </w:rPr>
                      </w:pPr>
                      <w:r w:rsidRPr="000E5F26">
                        <w:rPr>
                          <w:sz w:val="40"/>
                          <w:szCs w:val="40"/>
                        </w:rPr>
                        <w:t xml:space="preserve">Task </w:t>
                      </w:r>
                      <w:r>
                        <w:rPr>
                          <w:sz w:val="40"/>
                          <w:szCs w:val="40"/>
                        </w:rPr>
                        <w:t>2</w:t>
                      </w:r>
                    </w:p>
                    <w:p w14:paraId="280AD246" w14:textId="4BC7C217" w:rsidR="00D30F21" w:rsidRDefault="00D30F21" w:rsidP="00D30F21">
                      <w:r>
                        <w:rPr>
                          <w:rFonts w:ascii="Helvetica" w:hAnsi="Helvetica" w:cs="Helvetica"/>
                          <w:color w:val="4D575D"/>
                          <w:sz w:val="21"/>
                          <w:szCs w:val="21"/>
                          <w:shd w:val="clear" w:color="auto" w:fill="FFFFFF"/>
                        </w:rPr>
                        <w:t>Identify CVE score of the victim’s vulnerability</w:t>
                      </w:r>
                      <w:r>
                        <w:t>.</w:t>
                      </w:r>
                    </w:p>
                    <w:p w14:paraId="496DD7A7" w14:textId="77777777" w:rsidR="00D30F21" w:rsidRDefault="00D30F21" w:rsidP="00D30F21"/>
                    <w:p w14:paraId="2E800D21" w14:textId="42319C06" w:rsidR="00D30F21" w:rsidRDefault="00D30F21" w:rsidP="00D30F21"/>
                    <w:p w14:paraId="043B6ECC" w14:textId="539665AF" w:rsidR="00D30F21" w:rsidRPr="00D30F21" w:rsidRDefault="00D30F21" w:rsidP="00D30F21">
                      <w:r>
                        <w:rPr>
                          <w:noProof/>
                        </w:rPr>
                        <w:drawing>
                          <wp:inline distT="0" distB="0" distL="0" distR="0" wp14:anchorId="6DB2622C" wp14:editId="00FBB689">
                            <wp:extent cx="7172325" cy="4286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2325" cy="4286250"/>
                                    </a:xfrm>
                                    <a:prstGeom prst="rect">
                                      <a:avLst/>
                                    </a:prstGeom>
                                    <a:noFill/>
                                    <a:ln>
                                      <a:noFill/>
                                    </a:ln>
                                  </pic:spPr>
                                </pic:pic>
                              </a:graphicData>
                            </a:graphic>
                          </wp:inline>
                        </w:drawing>
                      </w:r>
                    </w:p>
                    <w:p w14:paraId="52ED3524" w14:textId="15F6FFB5" w:rsidR="00207055" w:rsidRDefault="00207055"/>
                    <w:p w14:paraId="5555407E" w14:textId="42980E7F" w:rsidR="00D30F21" w:rsidRDefault="00D30F21"/>
                    <w:p w14:paraId="5E70E71E" w14:textId="7BBA27E2" w:rsidR="00D30F21" w:rsidRDefault="00D30F21">
                      <w:r>
                        <w:t>According to the situation, I calculate the CVE score for the victim’s system and found that the overall CVE score is 4.7.</w:t>
                      </w:r>
                    </w:p>
                  </w:txbxContent>
                </v:textbox>
                <w10:wrap type="square"/>
              </v:shape>
            </w:pict>
          </mc:Fallback>
        </mc:AlternateContent>
      </w:r>
      <w:r w:rsidR="00F84294">
        <w:tab/>
      </w:r>
      <w:r w:rsidR="00F84294">
        <w:tab/>
      </w:r>
      <w:r w:rsidR="00F84294">
        <w:tab/>
      </w:r>
      <w:r w:rsidR="00F84294">
        <w:tab/>
      </w:r>
      <w:r w:rsidR="00F84294">
        <w:tab/>
      </w:r>
      <w:r w:rsidR="00F84294">
        <w:tab/>
      </w:r>
      <w:r w:rsidR="00F84294">
        <w:tab/>
      </w:r>
      <w:r w:rsidR="00F84294">
        <w:tab/>
      </w:r>
      <w:r w:rsidR="00F84294">
        <w:tab/>
      </w:r>
      <w:r w:rsidR="00F84294">
        <w:tab/>
      </w:r>
      <w:r w:rsidR="00F84294">
        <w:tab/>
      </w:r>
      <w:r w:rsidR="00F84294">
        <w:tab/>
      </w:r>
      <w:r w:rsidR="00F84294">
        <w:tab/>
      </w:r>
      <w:r w:rsidR="00F84294">
        <w:tab/>
      </w:r>
      <w:r w:rsidR="00F84294">
        <w:tab/>
        <w:t xml:space="preserve">   Page 4</w:t>
      </w:r>
      <w:r w:rsidR="00F84294">
        <w:tab/>
      </w:r>
      <w:r w:rsidR="003F0054">
        <w:rPr>
          <w:noProof/>
        </w:rPr>
        <w:lastRenderedPageBreak/>
        <mc:AlternateContent>
          <mc:Choice Requires="wps">
            <w:drawing>
              <wp:anchor distT="45720" distB="45720" distL="114300" distR="114300" simplePos="0" relativeHeight="251667456" behindDoc="0" locked="0" layoutInCell="1" allowOverlap="1" wp14:anchorId="5DDD6836" wp14:editId="55DBF2C4">
                <wp:simplePos x="0" y="0"/>
                <wp:positionH relativeFrom="column">
                  <wp:posOffset>228600</wp:posOffset>
                </wp:positionH>
                <wp:positionV relativeFrom="paragraph">
                  <wp:posOffset>180975</wp:posOffset>
                </wp:positionV>
                <wp:extent cx="7324725" cy="946785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4725" cy="9467850"/>
                        </a:xfrm>
                        <a:prstGeom prst="rect">
                          <a:avLst/>
                        </a:prstGeom>
                        <a:solidFill>
                          <a:srgbClr val="FFFFFF"/>
                        </a:solidFill>
                        <a:ln w="9525">
                          <a:noFill/>
                          <a:miter lim="800000"/>
                          <a:headEnd/>
                          <a:tailEnd/>
                        </a:ln>
                      </wps:spPr>
                      <wps:txbx>
                        <w:txbxContent>
                          <w:p w14:paraId="03FC3CE5" w14:textId="122A2D4E" w:rsidR="003F0054" w:rsidRDefault="003F0054" w:rsidP="003F0054">
                            <w:pPr>
                              <w:pStyle w:val="Heading2"/>
                              <w:rPr>
                                <w:sz w:val="40"/>
                                <w:szCs w:val="40"/>
                              </w:rPr>
                            </w:pPr>
                            <w:r w:rsidRPr="000E5F26">
                              <w:rPr>
                                <w:sz w:val="40"/>
                                <w:szCs w:val="40"/>
                              </w:rPr>
                              <w:t xml:space="preserve">Task </w:t>
                            </w:r>
                            <w:r>
                              <w:rPr>
                                <w:sz w:val="40"/>
                                <w:szCs w:val="40"/>
                              </w:rPr>
                              <w:t>3</w:t>
                            </w:r>
                          </w:p>
                          <w:p w14:paraId="57AF5947" w14:textId="7EABC4D7" w:rsidR="003F0054" w:rsidRDefault="003F0054">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Identify whether the victim’s terminal is affected with MiMT attack or not and submit the incident report for the same.</w:t>
                            </w:r>
                          </w:p>
                          <w:p w14:paraId="1EAB6292" w14:textId="2FF13542" w:rsidR="003F0054" w:rsidRDefault="003F0054">
                            <w:pPr>
                              <w:rPr>
                                <w:rFonts w:ascii="Helvetica" w:hAnsi="Helvetica" w:cs="Helvetica"/>
                                <w:color w:val="4D575D"/>
                                <w:sz w:val="21"/>
                                <w:szCs w:val="21"/>
                                <w:shd w:val="clear" w:color="auto" w:fill="FFFFFF"/>
                              </w:rPr>
                            </w:pPr>
                          </w:p>
                          <w:p w14:paraId="1C0B1FB0" w14:textId="765299A0" w:rsidR="003F0054" w:rsidRPr="003F0054" w:rsidRDefault="0065409C" w:rsidP="003F0054">
                            <w:pPr>
                              <w:shd w:val="clear" w:color="auto" w:fill="FFFFFF"/>
                              <w:spacing w:before="100" w:beforeAutospacing="1" w:after="100" w:afterAutospacing="1" w:line="450" w:lineRule="atLeast"/>
                              <w:rPr>
                                <w:rFonts w:ascii="Calibri" w:eastAsia="Times New Roman" w:hAnsi="Calibri" w:cs="Calibri"/>
                                <w:color w:val="333333"/>
                                <w:lang w:val="en-IN" w:eastAsia="en-IN"/>
                              </w:rPr>
                            </w:pPr>
                            <w:r w:rsidRPr="0065409C">
                              <w:rPr>
                                <w:rFonts w:ascii="Calibri" w:eastAsia="Times New Roman" w:hAnsi="Calibri" w:cs="Calibri"/>
                                <w:color w:val="333333"/>
                                <w:lang w:val="en-IN" w:eastAsia="en-IN"/>
                              </w:rPr>
                              <w:t>In a</w:t>
                            </w:r>
                            <w:r w:rsidR="003F0054" w:rsidRPr="003F0054">
                              <w:rPr>
                                <w:rFonts w:ascii="Calibri" w:eastAsia="Times New Roman" w:hAnsi="Calibri" w:cs="Calibri"/>
                                <w:color w:val="333333"/>
                                <w:lang w:val="en-IN" w:eastAsia="en-IN"/>
                              </w:rPr>
                              <w:t xml:space="preserve"> Man-in-the-Middle (MitM) attack, an attacker inserts himself between two network nodes. For example, in a successful attack, if Bob sends a packet to Alice, the packet passes through the attacker Eve first and Eve decides to forward it to Alice with or without any modifications; when Alice receives the packet, she thinks it comes from Bob. The attack is bidirectional, so the same scenario applies when Alice sends a packet to Bob. Initially developed to attack public key encryption systems, this attack has expanded to include any form of eavesdropping in which the attacker acts as a proxy and controls the packets exchanged by the two target nodes</w:t>
                            </w:r>
                            <w:r w:rsidRPr="003F0054">
                              <w:rPr>
                                <w:rFonts w:ascii="Calibri" w:eastAsia="Times New Roman" w:hAnsi="Calibri" w:cs="Calibri"/>
                                <w:color w:val="333333"/>
                                <w:lang w:val="en-IN" w:eastAsia="en-IN"/>
                              </w:rPr>
                              <w:t xml:space="preserve">. </w:t>
                            </w:r>
                          </w:p>
                          <w:p w14:paraId="71CB5403" w14:textId="37F0E99B" w:rsidR="003F0054" w:rsidRPr="003F0054" w:rsidRDefault="003F0054" w:rsidP="003F0054">
                            <w:pPr>
                              <w:shd w:val="clear" w:color="auto" w:fill="FFFFFF"/>
                              <w:spacing w:before="100" w:beforeAutospacing="1" w:after="100" w:afterAutospacing="1" w:line="450" w:lineRule="atLeast"/>
                              <w:rPr>
                                <w:rFonts w:ascii="Calibri" w:eastAsia="Times New Roman" w:hAnsi="Calibri" w:cs="Calibri"/>
                                <w:color w:val="333333"/>
                                <w:lang w:val="en-IN" w:eastAsia="en-IN"/>
                              </w:rPr>
                            </w:pPr>
                            <w:r w:rsidRPr="003F0054">
                              <w:rPr>
                                <w:rFonts w:ascii="Calibri" w:eastAsia="Times New Roman" w:hAnsi="Calibri" w:cs="Calibri"/>
                                <w:color w:val="333333"/>
                                <w:lang w:val="en-IN" w:eastAsia="en-IN"/>
                              </w:rPr>
                              <w:t xml:space="preserve">Follow these steps to </w:t>
                            </w:r>
                            <w:r w:rsidR="0065409C" w:rsidRPr="003F0054">
                              <w:rPr>
                                <w:rFonts w:ascii="Calibri" w:eastAsia="Times New Roman" w:hAnsi="Calibri" w:cs="Calibri"/>
                                <w:color w:val="333333"/>
                                <w:lang w:val="en-IN" w:eastAsia="en-IN"/>
                              </w:rPr>
                              <w:t>evaluate</w:t>
                            </w:r>
                            <w:r w:rsidRPr="003F0054">
                              <w:rPr>
                                <w:rFonts w:ascii="Calibri" w:eastAsia="Times New Roman" w:hAnsi="Calibri" w:cs="Calibri"/>
                                <w:color w:val="333333"/>
                                <w:lang w:val="en-IN" w:eastAsia="en-IN"/>
                              </w:rPr>
                              <w:t xml:space="preserve"> for MitM bugs:</w:t>
                            </w:r>
                          </w:p>
                          <w:p w14:paraId="2062F652" w14:textId="77777777" w:rsidR="003F0054" w:rsidRPr="003F0054" w:rsidRDefault="003F0054" w:rsidP="003F0054">
                            <w:pPr>
                              <w:numPr>
                                <w:ilvl w:val="0"/>
                                <w:numId w:val="1"/>
                              </w:numPr>
                              <w:shd w:val="clear" w:color="auto" w:fill="FFFFFF"/>
                              <w:spacing w:after="150" w:line="240" w:lineRule="auto"/>
                              <w:rPr>
                                <w:rFonts w:ascii="Calibri" w:eastAsia="Times New Roman" w:hAnsi="Calibri" w:cs="Calibri"/>
                                <w:color w:val="333333"/>
                                <w:lang w:val="en-IN" w:eastAsia="en-IN"/>
                              </w:rPr>
                            </w:pPr>
                            <w:r w:rsidRPr="003F0054">
                              <w:rPr>
                                <w:rFonts w:ascii="Calibri" w:eastAsia="Times New Roman" w:hAnsi="Calibri" w:cs="Calibri"/>
                                <w:color w:val="333333"/>
                                <w:lang w:val="en-IN" w:eastAsia="en-IN"/>
                              </w:rPr>
                              <w:t>Step 1: Understand attack scenarios</w:t>
                            </w:r>
                          </w:p>
                          <w:p w14:paraId="0F906BC1" w14:textId="6E29FCD1" w:rsidR="003F0054" w:rsidRPr="003F0054" w:rsidRDefault="003F0054" w:rsidP="003F0054">
                            <w:pPr>
                              <w:numPr>
                                <w:ilvl w:val="0"/>
                                <w:numId w:val="1"/>
                              </w:numPr>
                              <w:shd w:val="clear" w:color="auto" w:fill="FFFFFF"/>
                              <w:spacing w:after="150" w:line="240" w:lineRule="auto"/>
                              <w:rPr>
                                <w:rFonts w:ascii="Calibri" w:eastAsia="Times New Roman" w:hAnsi="Calibri" w:cs="Calibri"/>
                                <w:color w:val="333333"/>
                                <w:lang w:val="en-IN" w:eastAsia="en-IN"/>
                              </w:rPr>
                            </w:pPr>
                            <w:r w:rsidRPr="003F0054">
                              <w:rPr>
                                <w:rFonts w:ascii="Calibri" w:eastAsia="Times New Roman" w:hAnsi="Calibri" w:cs="Calibri"/>
                                <w:color w:val="333333"/>
                                <w:lang w:val="en-IN" w:eastAsia="en-IN"/>
                              </w:rPr>
                              <w:t xml:space="preserve">Step 2: </w:t>
                            </w:r>
                            <w:r w:rsidR="0065409C" w:rsidRPr="003F0054">
                              <w:rPr>
                                <w:rFonts w:ascii="Calibri" w:eastAsia="Times New Roman" w:hAnsi="Calibri" w:cs="Calibri"/>
                                <w:color w:val="333333"/>
                                <w:lang w:val="en-IN" w:eastAsia="en-IN"/>
                              </w:rPr>
                              <w:t>Analyse</w:t>
                            </w:r>
                            <w:r w:rsidRPr="003F0054">
                              <w:rPr>
                                <w:rFonts w:ascii="Calibri" w:eastAsia="Times New Roman" w:hAnsi="Calibri" w:cs="Calibri"/>
                                <w:color w:val="333333"/>
                                <w:lang w:val="en-IN" w:eastAsia="en-IN"/>
                              </w:rPr>
                              <w:t xml:space="preserve"> causes and countermeasures</w:t>
                            </w:r>
                          </w:p>
                          <w:p w14:paraId="328274ED" w14:textId="77777777" w:rsidR="003F0054" w:rsidRPr="003F0054" w:rsidRDefault="003F0054" w:rsidP="003F0054">
                            <w:pPr>
                              <w:numPr>
                                <w:ilvl w:val="0"/>
                                <w:numId w:val="1"/>
                              </w:numPr>
                              <w:shd w:val="clear" w:color="auto" w:fill="FFFFFF"/>
                              <w:spacing w:after="150" w:line="240" w:lineRule="auto"/>
                              <w:rPr>
                                <w:rFonts w:ascii="Calibri" w:eastAsia="Times New Roman" w:hAnsi="Calibri" w:cs="Calibri"/>
                                <w:color w:val="333333"/>
                                <w:lang w:val="en-IN" w:eastAsia="en-IN"/>
                              </w:rPr>
                            </w:pPr>
                            <w:r w:rsidRPr="003F0054">
                              <w:rPr>
                                <w:rFonts w:ascii="Calibri" w:eastAsia="Times New Roman" w:hAnsi="Calibri" w:cs="Calibri"/>
                                <w:color w:val="333333"/>
                                <w:lang w:val="en-IN" w:eastAsia="en-IN"/>
                              </w:rPr>
                              <w:t>Step 3: Start testing and exploring</w:t>
                            </w:r>
                          </w:p>
                          <w:p w14:paraId="51CC6936" w14:textId="77777777" w:rsidR="003F0054" w:rsidRPr="003F0054" w:rsidRDefault="003F0054" w:rsidP="003F0054">
                            <w:pPr>
                              <w:numPr>
                                <w:ilvl w:val="0"/>
                                <w:numId w:val="1"/>
                              </w:numPr>
                              <w:shd w:val="clear" w:color="auto" w:fill="FFFFFF"/>
                              <w:spacing w:after="150" w:line="240" w:lineRule="auto"/>
                              <w:rPr>
                                <w:rFonts w:ascii="Calibri" w:eastAsia="Times New Roman" w:hAnsi="Calibri" w:cs="Calibri"/>
                                <w:color w:val="333333"/>
                                <w:lang w:val="en-IN" w:eastAsia="en-IN"/>
                              </w:rPr>
                            </w:pPr>
                            <w:r w:rsidRPr="003F0054">
                              <w:rPr>
                                <w:rFonts w:ascii="Calibri" w:eastAsia="Times New Roman" w:hAnsi="Calibri" w:cs="Calibri"/>
                                <w:color w:val="333333"/>
                                <w:lang w:val="en-IN" w:eastAsia="en-IN"/>
                              </w:rPr>
                              <w:t>Step 4: Execute additional testing</w:t>
                            </w:r>
                          </w:p>
                          <w:p w14:paraId="539503FC" w14:textId="159D017D" w:rsidR="003F0054" w:rsidRDefault="003F0054"/>
                          <w:p w14:paraId="434ECDD6" w14:textId="557E4471" w:rsidR="0065409C" w:rsidRDefault="0065409C">
                            <w:r>
                              <w:t xml:space="preserve">After following these steps, I found that their might some chance of MiMT attack on the victim. Attacker might change some of the client’s emails to the threatening mail and send that to the victim.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D6836" id="_x0000_s1042" type="#_x0000_t202" style="position:absolute;margin-left:18pt;margin-top:14.25pt;width:576.75pt;height:74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" stroked="f">
                <v:textbox>
                  <w:txbxContent>
                    <w:p w14:paraId="03FC3CE5" w14:textId="122A2D4E" w:rsidR="003F0054" w:rsidRDefault="003F0054" w:rsidP="003F0054">
                      <w:pPr>
                        <w:pStyle w:val="Heading2"/>
                        <w:rPr>
                          <w:sz w:val="40"/>
                          <w:szCs w:val="40"/>
                        </w:rPr>
                      </w:pPr>
                      <w:r w:rsidRPr="000E5F26">
                        <w:rPr>
                          <w:sz w:val="40"/>
                          <w:szCs w:val="40"/>
                        </w:rPr>
                        <w:t xml:space="preserve">Task </w:t>
                      </w:r>
                      <w:r>
                        <w:rPr>
                          <w:sz w:val="40"/>
                          <w:szCs w:val="40"/>
                        </w:rPr>
                        <w:t>3</w:t>
                      </w:r>
                    </w:p>
                    <w:p w14:paraId="57AF5947" w14:textId="7EABC4D7" w:rsidR="003F0054" w:rsidRDefault="003F0054">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Identify whether the victim’s terminal is affected with MiMT attack or not and submit the incident report for the same.</w:t>
                      </w:r>
                    </w:p>
                    <w:p w14:paraId="1EAB6292" w14:textId="2FF13542" w:rsidR="003F0054" w:rsidRDefault="003F0054">
                      <w:pPr>
                        <w:rPr>
                          <w:rFonts w:ascii="Helvetica" w:hAnsi="Helvetica" w:cs="Helvetica"/>
                          <w:color w:val="4D575D"/>
                          <w:sz w:val="21"/>
                          <w:szCs w:val="21"/>
                          <w:shd w:val="clear" w:color="auto" w:fill="FFFFFF"/>
                        </w:rPr>
                      </w:pPr>
                    </w:p>
                    <w:p w14:paraId="1C0B1FB0" w14:textId="765299A0" w:rsidR="003F0054" w:rsidRPr="003F0054" w:rsidRDefault="0065409C" w:rsidP="003F0054">
                      <w:pPr>
                        <w:shd w:val="clear" w:color="auto" w:fill="FFFFFF"/>
                        <w:spacing w:before="100" w:beforeAutospacing="1" w:after="100" w:afterAutospacing="1" w:line="450" w:lineRule="atLeast"/>
                        <w:rPr>
                          <w:rFonts w:ascii="Calibri" w:eastAsia="Times New Roman" w:hAnsi="Calibri" w:cs="Calibri"/>
                          <w:color w:val="333333"/>
                          <w:lang w:val="en-IN" w:eastAsia="en-IN"/>
                        </w:rPr>
                      </w:pPr>
                      <w:r w:rsidRPr="0065409C">
                        <w:rPr>
                          <w:rFonts w:ascii="Calibri" w:eastAsia="Times New Roman" w:hAnsi="Calibri" w:cs="Calibri"/>
                          <w:color w:val="333333"/>
                          <w:lang w:val="en-IN" w:eastAsia="en-IN"/>
                        </w:rPr>
                        <w:t>In a</w:t>
                      </w:r>
                      <w:r w:rsidR="003F0054" w:rsidRPr="003F0054">
                        <w:rPr>
                          <w:rFonts w:ascii="Calibri" w:eastAsia="Times New Roman" w:hAnsi="Calibri" w:cs="Calibri"/>
                          <w:color w:val="333333"/>
                          <w:lang w:val="en-IN" w:eastAsia="en-IN"/>
                        </w:rPr>
                        <w:t xml:space="preserve"> Man-in-the-Middle (MitM) attack, an attacker inserts himself between two network nodes. For example, in a successful attack, if Bob sends a packet to Alice, the packet passes through the attacker Eve first and Eve decides to forward it to Alice with or without any modifications; when Alice receives the packet, she thinks it comes from Bob. The attack is bidirectional, so the same scenario applies when Alice sends a packet to Bob. Initially developed to attack public key encryption systems, this attack has expanded to include any form of eavesdropping in which the attacker acts as a proxy and controls the packets exchanged by the two target nodes</w:t>
                      </w:r>
                      <w:r w:rsidRPr="003F0054">
                        <w:rPr>
                          <w:rFonts w:ascii="Calibri" w:eastAsia="Times New Roman" w:hAnsi="Calibri" w:cs="Calibri"/>
                          <w:color w:val="333333"/>
                          <w:lang w:val="en-IN" w:eastAsia="en-IN"/>
                        </w:rPr>
                        <w:t xml:space="preserve">. </w:t>
                      </w:r>
                    </w:p>
                    <w:p w14:paraId="71CB5403" w14:textId="37F0E99B" w:rsidR="003F0054" w:rsidRPr="003F0054" w:rsidRDefault="003F0054" w:rsidP="003F0054">
                      <w:pPr>
                        <w:shd w:val="clear" w:color="auto" w:fill="FFFFFF"/>
                        <w:spacing w:before="100" w:beforeAutospacing="1" w:after="100" w:afterAutospacing="1" w:line="450" w:lineRule="atLeast"/>
                        <w:rPr>
                          <w:rFonts w:ascii="Calibri" w:eastAsia="Times New Roman" w:hAnsi="Calibri" w:cs="Calibri"/>
                          <w:color w:val="333333"/>
                          <w:lang w:val="en-IN" w:eastAsia="en-IN"/>
                        </w:rPr>
                      </w:pPr>
                      <w:r w:rsidRPr="003F0054">
                        <w:rPr>
                          <w:rFonts w:ascii="Calibri" w:eastAsia="Times New Roman" w:hAnsi="Calibri" w:cs="Calibri"/>
                          <w:color w:val="333333"/>
                          <w:lang w:val="en-IN" w:eastAsia="en-IN"/>
                        </w:rPr>
                        <w:t xml:space="preserve">Follow these steps to </w:t>
                      </w:r>
                      <w:r w:rsidR="0065409C" w:rsidRPr="003F0054">
                        <w:rPr>
                          <w:rFonts w:ascii="Calibri" w:eastAsia="Times New Roman" w:hAnsi="Calibri" w:cs="Calibri"/>
                          <w:color w:val="333333"/>
                          <w:lang w:val="en-IN" w:eastAsia="en-IN"/>
                        </w:rPr>
                        <w:t>evaluate</w:t>
                      </w:r>
                      <w:r w:rsidRPr="003F0054">
                        <w:rPr>
                          <w:rFonts w:ascii="Calibri" w:eastAsia="Times New Roman" w:hAnsi="Calibri" w:cs="Calibri"/>
                          <w:color w:val="333333"/>
                          <w:lang w:val="en-IN" w:eastAsia="en-IN"/>
                        </w:rPr>
                        <w:t xml:space="preserve"> for MitM bugs:</w:t>
                      </w:r>
                    </w:p>
                    <w:p w14:paraId="2062F652" w14:textId="77777777" w:rsidR="003F0054" w:rsidRPr="003F0054" w:rsidRDefault="003F0054" w:rsidP="003F0054">
                      <w:pPr>
                        <w:numPr>
                          <w:ilvl w:val="0"/>
                          <w:numId w:val="1"/>
                        </w:numPr>
                        <w:shd w:val="clear" w:color="auto" w:fill="FFFFFF"/>
                        <w:spacing w:after="150" w:line="240" w:lineRule="auto"/>
                        <w:rPr>
                          <w:rFonts w:ascii="Calibri" w:eastAsia="Times New Roman" w:hAnsi="Calibri" w:cs="Calibri"/>
                          <w:color w:val="333333"/>
                          <w:lang w:val="en-IN" w:eastAsia="en-IN"/>
                        </w:rPr>
                      </w:pPr>
                      <w:r w:rsidRPr="003F0054">
                        <w:rPr>
                          <w:rFonts w:ascii="Calibri" w:eastAsia="Times New Roman" w:hAnsi="Calibri" w:cs="Calibri"/>
                          <w:color w:val="333333"/>
                          <w:lang w:val="en-IN" w:eastAsia="en-IN"/>
                        </w:rPr>
                        <w:t>Step 1: Understand attack scenarios</w:t>
                      </w:r>
                    </w:p>
                    <w:p w14:paraId="0F906BC1" w14:textId="6E29FCD1" w:rsidR="003F0054" w:rsidRPr="003F0054" w:rsidRDefault="003F0054" w:rsidP="003F0054">
                      <w:pPr>
                        <w:numPr>
                          <w:ilvl w:val="0"/>
                          <w:numId w:val="1"/>
                        </w:numPr>
                        <w:shd w:val="clear" w:color="auto" w:fill="FFFFFF"/>
                        <w:spacing w:after="150" w:line="240" w:lineRule="auto"/>
                        <w:rPr>
                          <w:rFonts w:ascii="Calibri" w:eastAsia="Times New Roman" w:hAnsi="Calibri" w:cs="Calibri"/>
                          <w:color w:val="333333"/>
                          <w:lang w:val="en-IN" w:eastAsia="en-IN"/>
                        </w:rPr>
                      </w:pPr>
                      <w:r w:rsidRPr="003F0054">
                        <w:rPr>
                          <w:rFonts w:ascii="Calibri" w:eastAsia="Times New Roman" w:hAnsi="Calibri" w:cs="Calibri"/>
                          <w:color w:val="333333"/>
                          <w:lang w:val="en-IN" w:eastAsia="en-IN"/>
                        </w:rPr>
                        <w:t xml:space="preserve">Step 2: </w:t>
                      </w:r>
                      <w:r w:rsidR="0065409C" w:rsidRPr="003F0054">
                        <w:rPr>
                          <w:rFonts w:ascii="Calibri" w:eastAsia="Times New Roman" w:hAnsi="Calibri" w:cs="Calibri"/>
                          <w:color w:val="333333"/>
                          <w:lang w:val="en-IN" w:eastAsia="en-IN"/>
                        </w:rPr>
                        <w:t>Analyse</w:t>
                      </w:r>
                      <w:r w:rsidRPr="003F0054">
                        <w:rPr>
                          <w:rFonts w:ascii="Calibri" w:eastAsia="Times New Roman" w:hAnsi="Calibri" w:cs="Calibri"/>
                          <w:color w:val="333333"/>
                          <w:lang w:val="en-IN" w:eastAsia="en-IN"/>
                        </w:rPr>
                        <w:t xml:space="preserve"> causes and countermeasures</w:t>
                      </w:r>
                    </w:p>
                    <w:p w14:paraId="328274ED" w14:textId="77777777" w:rsidR="003F0054" w:rsidRPr="003F0054" w:rsidRDefault="003F0054" w:rsidP="003F0054">
                      <w:pPr>
                        <w:numPr>
                          <w:ilvl w:val="0"/>
                          <w:numId w:val="1"/>
                        </w:numPr>
                        <w:shd w:val="clear" w:color="auto" w:fill="FFFFFF"/>
                        <w:spacing w:after="150" w:line="240" w:lineRule="auto"/>
                        <w:rPr>
                          <w:rFonts w:ascii="Calibri" w:eastAsia="Times New Roman" w:hAnsi="Calibri" w:cs="Calibri"/>
                          <w:color w:val="333333"/>
                          <w:lang w:val="en-IN" w:eastAsia="en-IN"/>
                        </w:rPr>
                      </w:pPr>
                      <w:r w:rsidRPr="003F0054">
                        <w:rPr>
                          <w:rFonts w:ascii="Calibri" w:eastAsia="Times New Roman" w:hAnsi="Calibri" w:cs="Calibri"/>
                          <w:color w:val="333333"/>
                          <w:lang w:val="en-IN" w:eastAsia="en-IN"/>
                        </w:rPr>
                        <w:t>Step 3: Start testing and exploring</w:t>
                      </w:r>
                    </w:p>
                    <w:p w14:paraId="51CC6936" w14:textId="77777777" w:rsidR="003F0054" w:rsidRPr="003F0054" w:rsidRDefault="003F0054" w:rsidP="003F0054">
                      <w:pPr>
                        <w:numPr>
                          <w:ilvl w:val="0"/>
                          <w:numId w:val="1"/>
                        </w:numPr>
                        <w:shd w:val="clear" w:color="auto" w:fill="FFFFFF"/>
                        <w:spacing w:after="150" w:line="240" w:lineRule="auto"/>
                        <w:rPr>
                          <w:rFonts w:ascii="Calibri" w:eastAsia="Times New Roman" w:hAnsi="Calibri" w:cs="Calibri"/>
                          <w:color w:val="333333"/>
                          <w:lang w:val="en-IN" w:eastAsia="en-IN"/>
                        </w:rPr>
                      </w:pPr>
                      <w:r w:rsidRPr="003F0054">
                        <w:rPr>
                          <w:rFonts w:ascii="Calibri" w:eastAsia="Times New Roman" w:hAnsi="Calibri" w:cs="Calibri"/>
                          <w:color w:val="333333"/>
                          <w:lang w:val="en-IN" w:eastAsia="en-IN"/>
                        </w:rPr>
                        <w:t>Step 4: Execute additional testing</w:t>
                      </w:r>
                    </w:p>
                    <w:p w14:paraId="539503FC" w14:textId="159D017D" w:rsidR="003F0054" w:rsidRDefault="003F0054"/>
                    <w:p w14:paraId="434ECDD6" w14:textId="557E4471" w:rsidR="0065409C" w:rsidRDefault="0065409C">
                      <w:r>
                        <w:t xml:space="preserve">After following these steps, I found that their might some chance of MiMT attack on the victim. Attacker might change some of the client’s emails to the threatening mail and send that to the victim. </w:t>
                      </w:r>
                    </w:p>
                  </w:txbxContent>
                </v:textbox>
                <w10:wrap type="square"/>
              </v:shape>
            </w:pict>
          </mc:Fallback>
        </mc:AlternateContent>
      </w:r>
      <w:r w:rsidR="00F84294">
        <w:tab/>
      </w:r>
      <w:r w:rsidR="00F84294">
        <w:tab/>
      </w:r>
      <w:r w:rsidR="00F84294">
        <w:tab/>
      </w:r>
      <w:r w:rsidR="003F0054">
        <w:tab/>
      </w:r>
      <w:r w:rsidR="003F0054">
        <w:tab/>
      </w:r>
      <w:r w:rsidR="003F0054">
        <w:tab/>
      </w:r>
      <w:r w:rsidR="003F0054">
        <w:tab/>
      </w:r>
      <w:r w:rsidR="003F0054">
        <w:tab/>
      </w:r>
      <w:r w:rsidR="003F0054">
        <w:tab/>
      </w:r>
      <w:r w:rsidR="003F0054">
        <w:tab/>
      </w:r>
      <w:r w:rsidR="003F0054">
        <w:tab/>
      </w:r>
      <w:r w:rsidR="003F0054">
        <w:tab/>
      </w:r>
      <w:r w:rsidR="003F0054">
        <w:tab/>
      </w:r>
      <w:r w:rsidR="003F0054">
        <w:tab/>
      </w:r>
      <w:r w:rsidR="003F0054">
        <w:tab/>
        <w:t>Page 5</w:t>
      </w:r>
      <w:r w:rsidR="00F84294">
        <w:tab/>
      </w:r>
    </w:p>
    <w:p w14:paraId="7045AB2A" w14:textId="00D3B088" w:rsidR="0065409C" w:rsidRDefault="0065409C">
      <w:r>
        <w:rPr>
          <w:noProof/>
        </w:rPr>
        <w:lastRenderedPageBreak/>
        <mc:AlternateContent>
          <mc:Choice Requires="wps">
            <w:drawing>
              <wp:anchor distT="45720" distB="45720" distL="114300" distR="114300" simplePos="0" relativeHeight="251669504" behindDoc="0" locked="0" layoutInCell="1" allowOverlap="1" wp14:anchorId="61D5CCA7" wp14:editId="511014F1">
                <wp:simplePos x="0" y="0"/>
                <wp:positionH relativeFrom="column">
                  <wp:posOffset>285750</wp:posOffset>
                </wp:positionH>
                <wp:positionV relativeFrom="paragraph">
                  <wp:posOffset>180975</wp:posOffset>
                </wp:positionV>
                <wp:extent cx="7239000" cy="94297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9429750"/>
                        </a:xfrm>
                        <a:prstGeom prst="rect">
                          <a:avLst/>
                        </a:prstGeom>
                        <a:solidFill>
                          <a:srgbClr val="FFFFFF"/>
                        </a:solidFill>
                        <a:ln w="9525">
                          <a:noFill/>
                          <a:miter lim="800000"/>
                          <a:headEnd/>
                          <a:tailEnd/>
                        </a:ln>
                      </wps:spPr>
                      <wps:txbx>
                        <w:txbxContent>
                          <w:p w14:paraId="4E1AE68D" w14:textId="49BB8650" w:rsidR="00BB2C74" w:rsidRDefault="00BB2C74" w:rsidP="00BB2C74">
                            <w:pPr>
                              <w:pStyle w:val="Heading2"/>
                              <w:rPr>
                                <w:sz w:val="40"/>
                                <w:szCs w:val="40"/>
                              </w:rPr>
                            </w:pPr>
                            <w:r w:rsidRPr="000E5F26">
                              <w:rPr>
                                <w:sz w:val="40"/>
                                <w:szCs w:val="40"/>
                              </w:rPr>
                              <w:t xml:space="preserve">Task </w:t>
                            </w:r>
                            <w:r>
                              <w:rPr>
                                <w:sz w:val="40"/>
                                <w:szCs w:val="40"/>
                              </w:rPr>
                              <w:t>4</w:t>
                            </w:r>
                          </w:p>
                          <w:p w14:paraId="7409593E" w14:textId="77777777" w:rsidR="00BB2C74" w:rsidRDefault="00BB2C74" w:rsidP="00BB2C74">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Use email forensics analysis and identify the sender’s IP address</w:t>
                            </w:r>
                          </w:p>
                          <w:p w14:paraId="1B18510F" w14:textId="77777777" w:rsidR="00BB2C74" w:rsidRDefault="00BB2C74" w:rsidP="00BB2C74">
                            <w:r>
                              <w:t>Original Message</w:t>
                            </w:r>
                          </w:p>
                          <w:p w14:paraId="0EEA7356" w14:textId="77777777" w:rsidR="00BB2C74" w:rsidRDefault="00BB2C74" w:rsidP="00BB2C74">
                            <w:r>
                              <w:t>Message ID</w:t>
                            </w:r>
                            <w:r>
                              <w:tab/>
                              <w:t xml:space="preserve">                     &lt;CAP3xXZf1tD8uSjWRKVi6pgpxTZrtoOHWSM2NSORSgvN-cvhWyA@mail.gmail.com&gt;</w:t>
                            </w:r>
                          </w:p>
                          <w:p w14:paraId="53575746" w14:textId="77777777" w:rsidR="00BB2C74" w:rsidRDefault="00BB2C74" w:rsidP="00BB2C74">
                            <w:r>
                              <w:t>Created at:</w:t>
                            </w:r>
                            <w:r>
                              <w:tab/>
                              <w:t xml:space="preserve">                     Thu, Aug 18, </w:t>
                            </w:r>
                            <w:proofErr w:type="gramStart"/>
                            <w:r>
                              <w:t>2022</w:t>
                            </w:r>
                            <w:proofErr w:type="gramEnd"/>
                            <w:r>
                              <w:t xml:space="preserve"> at 3:51 PM (Delivered after 11 seconds)</w:t>
                            </w:r>
                          </w:p>
                          <w:p w14:paraId="58BBF8A3" w14:textId="77777777" w:rsidR="00BB2C74" w:rsidRDefault="00BB2C74" w:rsidP="00BB2C74">
                            <w:r>
                              <w:t>From:</w:t>
                            </w:r>
                            <w:r>
                              <w:tab/>
                              <w:t xml:space="preserve">                           Ethical Hacker &lt;ethicalhacker6745@gmail.com&gt;</w:t>
                            </w:r>
                          </w:p>
                          <w:p w14:paraId="3E3E67BF" w14:textId="77777777" w:rsidR="00BB2C74" w:rsidRDefault="00BB2C74" w:rsidP="00BB2C74">
                            <w:r>
                              <w:t>To:</w:t>
                            </w:r>
                            <w:r>
                              <w:tab/>
                              <w:t xml:space="preserve">                           "sahusk104@gmail.com" &lt;sahusk104@gmail.com&gt;</w:t>
                            </w:r>
                          </w:p>
                          <w:p w14:paraId="7B1EDEC1" w14:textId="77777777" w:rsidR="00BB2C74" w:rsidRDefault="00BB2C74" w:rsidP="00BB2C74">
                            <w:r>
                              <w:t>Subject:</w:t>
                            </w:r>
                            <w:r>
                              <w:tab/>
                              <w:t xml:space="preserve">                     Threat</w:t>
                            </w:r>
                          </w:p>
                          <w:p w14:paraId="6A54802E" w14:textId="77777777" w:rsidR="00BB2C74" w:rsidRDefault="00BB2C74" w:rsidP="00BB2C74">
                            <w:r>
                              <w:t>SPF:</w:t>
                            </w:r>
                            <w:r>
                              <w:tab/>
                              <w:t xml:space="preserve">                           PASS with IP </w:t>
                            </w:r>
                            <w:r w:rsidRPr="00B3751C">
                              <w:rPr>
                                <w:b/>
                                <w:bCs/>
                              </w:rPr>
                              <w:t>209.85.220.41</w:t>
                            </w:r>
                          </w:p>
                          <w:p w14:paraId="46C65E78" w14:textId="77777777" w:rsidR="00BB2C74" w:rsidRDefault="00BB2C74" w:rsidP="00BB2C74">
                            <w:r>
                              <w:t>DKIM:</w:t>
                            </w:r>
                            <w:r>
                              <w:tab/>
                              <w:t xml:space="preserve">                           'PASS' with domain gmail.com</w:t>
                            </w:r>
                          </w:p>
                          <w:p w14:paraId="432301CD" w14:textId="77777777" w:rsidR="00BB2C74" w:rsidRDefault="00BB2C74" w:rsidP="00BB2C74">
                            <w:r>
                              <w:t>DMARC:</w:t>
                            </w:r>
                            <w:r>
                              <w:tab/>
                              <w:t xml:space="preserve">                     'PASS'</w:t>
                            </w:r>
                          </w:p>
                          <w:p w14:paraId="3108F801" w14:textId="77777777" w:rsidR="00BB2C74" w:rsidRDefault="00BB2C74" w:rsidP="00BB2C74"/>
                          <w:p w14:paraId="401F12BC" w14:textId="77777777" w:rsidR="00BB2C74" w:rsidRDefault="00BB2C74" w:rsidP="00BB2C74">
                            <w:r>
                              <w:t>-----------------------------------------------------------------------------------------------------------------------------------------------------------</w:t>
                            </w:r>
                          </w:p>
                          <w:p w14:paraId="031E7E02" w14:textId="77777777" w:rsidR="00BB2C74" w:rsidRDefault="00BB2C74" w:rsidP="00BB2C74"/>
                          <w:p w14:paraId="43D4BFAF" w14:textId="77777777" w:rsidR="00BB2C74" w:rsidRDefault="00BB2C74" w:rsidP="00BB2C74">
                            <w:r>
                              <w:t>Delivered-To: sahusk104@gmail.com</w:t>
                            </w:r>
                          </w:p>
                          <w:p w14:paraId="53CA75D1" w14:textId="77777777" w:rsidR="00BB2C74" w:rsidRDefault="00BB2C74" w:rsidP="00BB2C74">
                            <w:r>
                              <w:t xml:space="preserve">Received: by </w:t>
                            </w:r>
                            <w:proofErr w:type="gramStart"/>
                            <w:r>
                              <w:t>2002:a</w:t>
                            </w:r>
                            <w:proofErr w:type="gramEnd"/>
                            <w:r>
                              <w:t>05:6a10:2927:b0:2d6:7c6c:36ce with SMTP id in39csp170221pxb;</w:t>
                            </w:r>
                          </w:p>
                          <w:p w14:paraId="1916AA38" w14:textId="77777777" w:rsidR="00BB2C74" w:rsidRDefault="00BB2C74" w:rsidP="00BB2C74">
                            <w:r>
                              <w:t xml:space="preserve">        Thu, 18 Aug 2022 03:21:17 -0700 (PDT)</w:t>
                            </w:r>
                          </w:p>
                          <w:p w14:paraId="158CF146" w14:textId="77777777" w:rsidR="00BB2C74" w:rsidRDefault="00BB2C74" w:rsidP="00BB2C74">
                            <w:r>
                              <w:t xml:space="preserve">X-Received: by </w:t>
                            </w:r>
                            <w:proofErr w:type="gramStart"/>
                            <w:r>
                              <w:t>2002:a</w:t>
                            </w:r>
                            <w:proofErr w:type="gramEnd"/>
                            <w:r>
                              <w:t>1c:5408:0:b0:3a5:5380:1f0c with SMTP id i8-20020a1c5408000000b003a553801f0cmr4705749wmb.22.1660818076981;</w:t>
                            </w:r>
                          </w:p>
                          <w:p w14:paraId="5B10D67B" w14:textId="77777777" w:rsidR="00BB2C74" w:rsidRDefault="00BB2C74" w:rsidP="00BB2C74">
                            <w:r>
                              <w:t xml:space="preserve">        Thu, 18 Aug 2022 03:21:16 -0700 (PDT)</w:t>
                            </w:r>
                          </w:p>
                          <w:p w14:paraId="30011489" w14:textId="77777777" w:rsidR="00BB2C74" w:rsidRDefault="00BB2C74" w:rsidP="00BB2C74">
                            <w:r>
                              <w:t xml:space="preserve">ARC-Seal: </w:t>
                            </w:r>
                            <w:proofErr w:type="spellStart"/>
                            <w:r>
                              <w:t>i</w:t>
                            </w:r>
                            <w:proofErr w:type="spellEnd"/>
                            <w:r>
                              <w:t>=1; a=rsa-sha256; t=1660818076; cv=</w:t>
                            </w:r>
                            <w:proofErr w:type="gramStart"/>
                            <w:r>
                              <w:t>none;</w:t>
                            </w:r>
                            <w:proofErr w:type="gramEnd"/>
                          </w:p>
                          <w:p w14:paraId="347D9C2B" w14:textId="77777777" w:rsidR="00BB2C74" w:rsidRDefault="00BB2C74" w:rsidP="00BB2C74">
                            <w:r>
                              <w:t xml:space="preserve">        d=google.com; s=arc-</w:t>
                            </w:r>
                            <w:proofErr w:type="gramStart"/>
                            <w:r>
                              <w:t>20160816;</w:t>
                            </w:r>
                            <w:proofErr w:type="gramEnd"/>
                          </w:p>
                          <w:p w14:paraId="51DCF3A3" w14:textId="77777777" w:rsidR="00BB2C74" w:rsidRDefault="00BB2C74" w:rsidP="00BB2C74">
                            <w:r>
                              <w:t xml:space="preserve">        b=AFEmTWVqNrH8G1vMf3JJWRRoCGppO+Lh1YnTUzPyoL70JWbDPObw4oT2cGDJByMMBy</w:t>
                            </w:r>
                          </w:p>
                          <w:p w14:paraId="247BA223" w14:textId="77777777" w:rsidR="00BB2C74" w:rsidRDefault="00BB2C74" w:rsidP="00BB2C74">
                            <w:r>
                              <w:t xml:space="preserve">         sTSJ0ZpCWXIW0sdq6jDDWW2nbakRxGodUStWH6Hq4Eiqu2iIQarcy/aQ4c3tKZnEHNME</w:t>
                            </w:r>
                          </w:p>
                          <w:p w14:paraId="3607DE19" w14:textId="77777777" w:rsidR="00BB2C74" w:rsidRDefault="00BB2C74" w:rsidP="00BB2C74">
                            <w:r>
                              <w:t xml:space="preserve">         xhDJhgE+kBIJIT2AazauDfWDLPiS6X7BhO0qMTuL7DAt4dLI+lUrhLs4Tq1TtBzHScyV</w:t>
                            </w:r>
                          </w:p>
                          <w:p w14:paraId="66E04690" w14:textId="77777777" w:rsidR="00BB2C74" w:rsidRDefault="00BB2C74" w:rsidP="00BB2C74">
                            <w:r>
                              <w:t xml:space="preserve">         1siANn/Zl29l5bERdUJrPagMeL6aAM5Qnr3VTSNnD4J2PIkMJx5GelMO2OxPavZEeUxl</w:t>
                            </w:r>
                          </w:p>
                          <w:p w14:paraId="44FFE837" w14:textId="77777777" w:rsidR="00BB2C74" w:rsidRDefault="00BB2C74" w:rsidP="00BB2C74">
                            <w:r>
                              <w:t xml:space="preserve">         hZ2w/85l7ofLiTU6tGdZI/5ufjciQ5m+k9LhXmch6HqqOihD7DP03Obl42QtIdS8awGO</w:t>
                            </w:r>
                          </w:p>
                          <w:p w14:paraId="287C6105" w14:textId="77777777" w:rsidR="00BB2C74" w:rsidRDefault="00BB2C74" w:rsidP="00BB2C74">
                            <w:r>
                              <w:t xml:space="preserve">         oB3A==</w:t>
                            </w:r>
                          </w:p>
                          <w:p w14:paraId="46A2CAE4" w14:textId="77777777" w:rsidR="00BB2C74" w:rsidRDefault="00BB2C74" w:rsidP="00BB2C74">
                            <w:r>
                              <w:t xml:space="preserve">ARC-Message-Signature: </w:t>
                            </w:r>
                            <w:proofErr w:type="spellStart"/>
                            <w:r>
                              <w:t>i</w:t>
                            </w:r>
                            <w:proofErr w:type="spellEnd"/>
                            <w:r>
                              <w:t>=1; a=rsa-sha256; c=relaxed/relaxed; d=google.com; s=arc-</w:t>
                            </w:r>
                            <w:proofErr w:type="gramStart"/>
                            <w:r>
                              <w:t>20160816;</w:t>
                            </w:r>
                            <w:proofErr w:type="gramEnd"/>
                          </w:p>
                          <w:p w14:paraId="6E4E7101" w14:textId="77777777" w:rsidR="00BB2C74" w:rsidRDefault="00BB2C74" w:rsidP="00BB2C74">
                            <w:r>
                              <w:t xml:space="preserve">        h=</w:t>
                            </w:r>
                            <w:proofErr w:type="spellStart"/>
                            <w:proofErr w:type="gramStart"/>
                            <w:r>
                              <w:t>to:subject</w:t>
                            </w:r>
                            <w:proofErr w:type="gramEnd"/>
                            <w:r>
                              <w:t>:message-id:date:from:mime-version:dkim-signature</w:t>
                            </w:r>
                            <w:proofErr w:type="spellEnd"/>
                            <w:r>
                              <w:t>;</w:t>
                            </w:r>
                          </w:p>
                          <w:p w14:paraId="52522DF2" w14:textId="77777777" w:rsidR="00BB2C74" w:rsidRDefault="00BB2C74" w:rsidP="00BB2C74">
                            <w:r>
                              <w:t xml:space="preserve">        </w:t>
                            </w:r>
                            <w:proofErr w:type="spellStart"/>
                            <w:r>
                              <w:t>bh</w:t>
                            </w:r>
                            <w:proofErr w:type="spellEnd"/>
                            <w:r>
                              <w:t>=Q0htjMuvaisa0jDuMOrdvjOypYXTaxH+xEQKpufTMqc</w:t>
                            </w:r>
                            <w:proofErr w:type="gramStart"/>
                            <w:r>
                              <w:t>=;</w:t>
                            </w:r>
                            <w:proofErr w:type="gramEnd"/>
                          </w:p>
                          <w:p w14:paraId="35B97D0C" w14:textId="77777777" w:rsidR="00BB2C74" w:rsidRDefault="00BB2C74" w:rsidP="00BB2C74">
                            <w:r>
                              <w:t xml:space="preserve">        b=ZffRk0wmQ4PFjkBkeaPyJraSdOgdidmaslIbUFO3r07AQl/Ih233HMUwMCTcKpZJ7D</w:t>
                            </w:r>
                          </w:p>
                          <w:p w14:paraId="3485932E" w14:textId="25B18880" w:rsidR="0065409C" w:rsidRDefault="006540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5CCA7" id="_x0000_s1043" type="#_x0000_t202" style="position:absolute;margin-left:22.5pt;margin-top:14.25pt;width:570pt;height:74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" stroked="f">
                <v:textbox>
                  <w:txbxContent>
                    <w:p w14:paraId="4E1AE68D" w14:textId="49BB8650" w:rsidR="00BB2C74" w:rsidRDefault="00BB2C74" w:rsidP="00BB2C74">
                      <w:pPr>
                        <w:pStyle w:val="Heading2"/>
                        <w:rPr>
                          <w:sz w:val="40"/>
                          <w:szCs w:val="40"/>
                        </w:rPr>
                      </w:pPr>
                      <w:r w:rsidRPr="000E5F26">
                        <w:rPr>
                          <w:sz w:val="40"/>
                          <w:szCs w:val="40"/>
                        </w:rPr>
                        <w:t xml:space="preserve">Task </w:t>
                      </w:r>
                      <w:r>
                        <w:rPr>
                          <w:sz w:val="40"/>
                          <w:szCs w:val="40"/>
                        </w:rPr>
                        <w:t>4</w:t>
                      </w:r>
                    </w:p>
                    <w:p w14:paraId="7409593E" w14:textId="77777777" w:rsidR="00BB2C74" w:rsidRDefault="00BB2C74" w:rsidP="00BB2C74">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Use email forensics analysis and identify the sender’s IP address</w:t>
                      </w:r>
                    </w:p>
                    <w:p w14:paraId="1B18510F" w14:textId="77777777" w:rsidR="00BB2C74" w:rsidRDefault="00BB2C74" w:rsidP="00BB2C74">
                      <w:r>
                        <w:t>Original Message</w:t>
                      </w:r>
                    </w:p>
                    <w:p w14:paraId="0EEA7356" w14:textId="77777777" w:rsidR="00BB2C74" w:rsidRDefault="00BB2C74" w:rsidP="00BB2C74">
                      <w:r>
                        <w:t>Message ID</w:t>
                      </w:r>
                      <w:r>
                        <w:tab/>
                        <w:t xml:space="preserve">                     &lt;CAP3xXZf1tD8uSjWRKVi6pgpxTZrtoOHWSM2NSORSgvN-cvhWyA@mail.gmail.com&gt;</w:t>
                      </w:r>
                    </w:p>
                    <w:p w14:paraId="53575746" w14:textId="77777777" w:rsidR="00BB2C74" w:rsidRDefault="00BB2C74" w:rsidP="00BB2C74">
                      <w:r>
                        <w:t>Created at:</w:t>
                      </w:r>
                      <w:r>
                        <w:tab/>
                        <w:t xml:space="preserve">                     Thu, Aug 18, </w:t>
                      </w:r>
                      <w:proofErr w:type="gramStart"/>
                      <w:r>
                        <w:t>2022</w:t>
                      </w:r>
                      <w:proofErr w:type="gramEnd"/>
                      <w:r>
                        <w:t xml:space="preserve"> at 3:51 PM (Delivered after 11 seconds)</w:t>
                      </w:r>
                    </w:p>
                    <w:p w14:paraId="58BBF8A3" w14:textId="77777777" w:rsidR="00BB2C74" w:rsidRDefault="00BB2C74" w:rsidP="00BB2C74">
                      <w:r>
                        <w:t>From:</w:t>
                      </w:r>
                      <w:r>
                        <w:tab/>
                        <w:t xml:space="preserve">                           Ethical Hacker &lt;ethicalhacker6745@gmail.com&gt;</w:t>
                      </w:r>
                    </w:p>
                    <w:p w14:paraId="3E3E67BF" w14:textId="77777777" w:rsidR="00BB2C74" w:rsidRDefault="00BB2C74" w:rsidP="00BB2C74">
                      <w:r>
                        <w:t>To:</w:t>
                      </w:r>
                      <w:r>
                        <w:tab/>
                        <w:t xml:space="preserve">                           "sahusk104@gmail.com" &lt;sahusk104@gmail.com&gt;</w:t>
                      </w:r>
                    </w:p>
                    <w:p w14:paraId="7B1EDEC1" w14:textId="77777777" w:rsidR="00BB2C74" w:rsidRDefault="00BB2C74" w:rsidP="00BB2C74">
                      <w:r>
                        <w:t>Subject:</w:t>
                      </w:r>
                      <w:r>
                        <w:tab/>
                        <w:t xml:space="preserve">                     Threat</w:t>
                      </w:r>
                    </w:p>
                    <w:p w14:paraId="6A54802E" w14:textId="77777777" w:rsidR="00BB2C74" w:rsidRDefault="00BB2C74" w:rsidP="00BB2C74">
                      <w:r>
                        <w:t>SPF:</w:t>
                      </w:r>
                      <w:r>
                        <w:tab/>
                        <w:t xml:space="preserve">                           PASS with IP </w:t>
                      </w:r>
                      <w:r w:rsidRPr="00B3751C">
                        <w:rPr>
                          <w:b/>
                          <w:bCs/>
                        </w:rPr>
                        <w:t>209.85.220.41</w:t>
                      </w:r>
                    </w:p>
                    <w:p w14:paraId="46C65E78" w14:textId="77777777" w:rsidR="00BB2C74" w:rsidRDefault="00BB2C74" w:rsidP="00BB2C74">
                      <w:r>
                        <w:t>DKIM:</w:t>
                      </w:r>
                      <w:r>
                        <w:tab/>
                        <w:t xml:space="preserve">                           'PASS' with domain gmail.com</w:t>
                      </w:r>
                    </w:p>
                    <w:p w14:paraId="432301CD" w14:textId="77777777" w:rsidR="00BB2C74" w:rsidRDefault="00BB2C74" w:rsidP="00BB2C74">
                      <w:r>
                        <w:t>DMARC:</w:t>
                      </w:r>
                      <w:r>
                        <w:tab/>
                        <w:t xml:space="preserve">                     'PASS'</w:t>
                      </w:r>
                    </w:p>
                    <w:p w14:paraId="3108F801" w14:textId="77777777" w:rsidR="00BB2C74" w:rsidRDefault="00BB2C74" w:rsidP="00BB2C74"/>
                    <w:p w14:paraId="401F12BC" w14:textId="77777777" w:rsidR="00BB2C74" w:rsidRDefault="00BB2C74" w:rsidP="00BB2C74">
                      <w:r>
                        <w:t>-----------------------------------------------------------------------------------------------------------------------------------------------------------</w:t>
                      </w:r>
                    </w:p>
                    <w:p w14:paraId="031E7E02" w14:textId="77777777" w:rsidR="00BB2C74" w:rsidRDefault="00BB2C74" w:rsidP="00BB2C74"/>
                    <w:p w14:paraId="43D4BFAF" w14:textId="77777777" w:rsidR="00BB2C74" w:rsidRDefault="00BB2C74" w:rsidP="00BB2C74">
                      <w:r>
                        <w:t>Delivered-To: sahusk104@gmail.com</w:t>
                      </w:r>
                    </w:p>
                    <w:p w14:paraId="53CA75D1" w14:textId="77777777" w:rsidR="00BB2C74" w:rsidRDefault="00BB2C74" w:rsidP="00BB2C74">
                      <w:r>
                        <w:t xml:space="preserve">Received: by </w:t>
                      </w:r>
                      <w:proofErr w:type="gramStart"/>
                      <w:r>
                        <w:t>2002:a</w:t>
                      </w:r>
                      <w:proofErr w:type="gramEnd"/>
                      <w:r>
                        <w:t>05:6a10:2927:b0:2d6:7c6c:36ce with SMTP id in39csp170221pxb;</w:t>
                      </w:r>
                    </w:p>
                    <w:p w14:paraId="1916AA38" w14:textId="77777777" w:rsidR="00BB2C74" w:rsidRDefault="00BB2C74" w:rsidP="00BB2C74">
                      <w:r>
                        <w:t xml:space="preserve">        Thu, 18 Aug 2022 03:21:17 -0700 (PDT)</w:t>
                      </w:r>
                    </w:p>
                    <w:p w14:paraId="158CF146" w14:textId="77777777" w:rsidR="00BB2C74" w:rsidRDefault="00BB2C74" w:rsidP="00BB2C74">
                      <w:r>
                        <w:t xml:space="preserve">X-Received: by </w:t>
                      </w:r>
                      <w:proofErr w:type="gramStart"/>
                      <w:r>
                        <w:t>2002:a</w:t>
                      </w:r>
                      <w:proofErr w:type="gramEnd"/>
                      <w:r>
                        <w:t>1c:5408:0:b0:3a5:5380:1f0c with SMTP id i8-20020a1c5408000000b003a553801f0cmr4705749wmb.22.1660818076981;</w:t>
                      </w:r>
                    </w:p>
                    <w:p w14:paraId="5B10D67B" w14:textId="77777777" w:rsidR="00BB2C74" w:rsidRDefault="00BB2C74" w:rsidP="00BB2C74">
                      <w:r>
                        <w:t xml:space="preserve">        Thu, 18 Aug 2022 03:21:16 -0700 (PDT)</w:t>
                      </w:r>
                    </w:p>
                    <w:p w14:paraId="30011489" w14:textId="77777777" w:rsidR="00BB2C74" w:rsidRDefault="00BB2C74" w:rsidP="00BB2C74">
                      <w:r>
                        <w:t xml:space="preserve">ARC-Seal: </w:t>
                      </w:r>
                      <w:proofErr w:type="spellStart"/>
                      <w:r>
                        <w:t>i</w:t>
                      </w:r>
                      <w:proofErr w:type="spellEnd"/>
                      <w:r>
                        <w:t>=1; a=rsa-sha256; t=1660818076; cv=</w:t>
                      </w:r>
                      <w:proofErr w:type="gramStart"/>
                      <w:r>
                        <w:t>none;</w:t>
                      </w:r>
                      <w:proofErr w:type="gramEnd"/>
                    </w:p>
                    <w:p w14:paraId="347D9C2B" w14:textId="77777777" w:rsidR="00BB2C74" w:rsidRDefault="00BB2C74" w:rsidP="00BB2C74">
                      <w:r>
                        <w:t xml:space="preserve">        d=google.com; s=arc-</w:t>
                      </w:r>
                      <w:proofErr w:type="gramStart"/>
                      <w:r>
                        <w:t>20160816;</w:t>
                      </w:r>
                      <w:proofErr w:type="gramEnd"/>
                    </w:p>
                    <w:p w14:paraId="51DCF3A3" w14:textId="77777777" w:rsidR="00BB2C74" w:rsidRDefault="00BB2C74" w:rsidP="00BB2C74">
                      <w:r>
                        <w:t xml:space="preserve">        b=AFEmTWVqNrH8G1vMf3JJWRRoCGppO+Lh1YnTUzPyoL70JWbDPObw4oT2cGDJByMMBy</w:t>
                      </w:r>
                    </w:p>
                    <w:p w14:paraId="247BA223" w14:textId="77777777" w:rsidR="00BB2C74" w:rsidRDefault="00BB2C74" w:rsidP="00BB2C74">
                      <w:r>
                        <w:t xml:space="preserve">         sTSJ0ZpCWXIW0sdq6jDDWW2nbakRxGodUStWH6Hq4Eiqu2iIQarcy/aQ4c3tKZnEHNME</w:t>
                      </w:r>
                    </w:p>
                    <w:p w14:paraId="3607DE19" w14:textId="77777777" w:rsidR="00BB2C74" w:rsidRDefault="00BB2C74" w:rsidP="00BB2C74">
                      <w:r>
                        <w:t xml:space="preserve">         xhDJhgE+kBIJIT2AazauDfWDLPiS6X7BhO0qMTuL7DAt4dLI+lUrhLs4Tq1TtBzHScyV</w:t>
                      </w:r>
                    </w:p>
                    <w:p w14:paraId="66E04690" w14:textId="77777777" w:rsidR="00BB2C74" w:rsidRDefault="00BB2C74" w:rsidP="00BB2C74">
                      <w:r>
                        <w:t xml:space="preserve">         1siANn/Zl29l5bERdUJrPagMeL6aAM5Qnr3VTSNnD4J2PIkMJx5GelMO2OxPavZEeUxl</w:t>
                      </w:r>
                    </w:p>
                    <w:p w14:paraId="44FFE837" w14:textId="77777777" w:rsidR="00BB2C74" w:rsidRDefault="00BB2C74" w:rsidP="00BB2C74">
                      <w:r>
                        <w:t xml:space="preserve">         hZ2w/85l7ofLiTU6tGdZI/5ufjciQ5m+k9LhXmch6HqqOihD7DP03Obl42QtIdS8awGO</w:t>
                      </w:r>
                    </w:p>
                    <w:p w14:paraId="287C6105" w14:textId="77777777" w:rsidR="00BB2C74" w:rsidRDefault="00BB2C74" w:rsidP="00BB2C74">
                      <w:r>
                        <w:t xml:space="preserve">         oB3A==</w:t>
                      </w:r>
                    </w:p>
                    <w:p w14:paraId="46A2CAE4" w14:textId="77777777" w:rsidR="00BB2C74" w:rsidRDefault="00BB2C74" w:rsidP="00BB2C74">
                      <w:r>
                        <w:t xml:space="preserve">ARC-Message-Signature: </w:t>
                      </w:r>
                      <w:proofErr w:type="spellStart"/>
                      <w:r>
                        <w:t>i</w:t>
                      </w:r>
                      <w:proofErr w:type="spellEnd"/>
                      <w:r>
                        <w:t>=1; a=rsa-sha256; c=relaxed/relaxed; d=google.com; s=arc-</w:t>
                      </w:r>
                      <w:proofErr w:type="gramStart"/>
                      <w:r>
                        <w:t>20160816;</w:t>
                      </w:r>
                      <w:proofErr w:type="gramEnd"/>
                    </w:p>
                    <w:p w14:paraId="6E4E7101" w14:textId="77777777" w:rsidR="00BB2C74" w:rsidRDefault="00BB2C74" w:rsidP="00BB2C74">
                      <w:r>
                        <w:t xml:space="preserve">        h=</w:t>
                      </w:r>
                      <w:proofErr w:type="spellStart"/>
                      <w:proofErr w:type="gramStart"/>
                      <w:r>
                        <w:t>to:subject</w:t>
                      </w:r>
                      <w:proofErr w:type="gramEnd"/>
                      <w:r>
                        <w:t>:message-id:date:from:mime-version:dkim-signature</w:t>
                      </w:r>
                      <w:proofErr w:type="spellEnd"/>
                      <w:r>
                        <w:t>;</w:t>
                      </w:r>
                    </w:p>
                    <w:p w14:paraId="52522DF2" w14:textId="77777777" w:rsidR="00BB2C74" w:rsidRDefault="00BB2C74" w:rsidP="00BB2C74">
                      <w:r>
                        <w:t xml:space="preserve">        </w:t>
                      </w:r>
                      <w:proofErr w:type="spellStart"/>
                      <w:r>
                        <w:t>bh</w:t>
                      </w:r>
                      <w:proofErr w:type="spellEnd"/>
                      <w:r>
                        <w:t>=Q0htjMuvaisa0jDuMOrdvjOypYXTaxH+xEQKpufTMqc</w:t>
                      </w:r>
                      <w:proofErr w:type="gramStart"/>
                      <w:r>
                        <w:t>=;</w:t>
                      </w:r>
                      <w:proofErr w:type="gramEnd"/>
                    </w:p>
                    <w:p w14:paraId="35B97D0C" w14:textId="77777777" w:rsidR="00BB2C74" w:rsidRDefault="00BB2C74" w:rsidP="00BB2C74">
                      <w:r>
                        <w:t xml:space="preserve">        b=ZffRk0wmQ4PFjkBkeaPyJraSdOgdidmaslIbUFO3r07AQl/Ih233HMUwMCTcKpZJ7D</w:t>
                      </w:r>
                    </w:p>
                    <w:p w14:paraId="3485932E" w14:textId="25B18880" w:rsidR="0065409C" w:rsidRDefault="0065409C"/>
                  </w:txbxContent>
                </v:textbox>
                <w10:wrap type="square"/>
              </v:shape>
            </w:pict>
          </mc:Fallback>
        </mc:AlternateContent>
      </w:r>
      <w:r w:rsidR="00BB2C74">
        <w:tab/>
      </w:r>
      <w:r w:rsidR="00BB2C74">
        <w:tab/>
      </w:r>
      <w:r w:rsidR="00BB2C74">
        <w:tab/>
      </w:r>
      <w:r w:rsidR="00BB2C74">
        <w:tab/>
      </w:r>
      <w:r w:rsidR="00BB2C74">
        <w:tab/>
      </w:r>
      <w:r w:rsidR="00BB2C74">
        <w:tab/>
      </w:r>
      <w:r w:rsidR="00BB2C74">
        <w:tab/>
      </w:r>
      <w:r w:rsidR="00BB2C74">
        <w:tab/>
      </w:r>
      <w:r w:rsidR="00BB2C74">
        <w:tab/>
      </w:r>
      <w:r w:rsidR="00BB2C74">
        <w:tab/>
      </w:r>
      <w:r w:rsidR="00BB2C74">
        <w:tab/>
      </w:r>
      <w:r w:rsidR="00BB2C74">
        <w:tab/>
      </w:r>
      <w:r w:rsidR="00BB2C74">
        <w:tab/>
      </w:r>
      <w:r w:rsidR="00BB2C74">
        <w:tab/>
      </w:r>
      <w:r w:rsidR="00BB2C74">
        <w:tab/>
        <w:t>Page 6</w:t>
      </w:r>
    </w:p>
    <w:p w14:paraId="669014BE" w14:textId="406EC4BB" w:rsidR="00BA4AF7" w:rsidRDefault="00BB2C74" w:rsidP="003F0054">
      <w:r>
        <w:rPr>
          <w:noProof/>
        </w:rPr>
        <w:lastRenderedPageBreak/>
        <mc:AlternateContent>
          <mc:Choice Requires="wps">
            <w:drawing>
              <wp:anchor distT="45720" distB="45720" distL="114300" distR="114300" simplePos="0" relativeHeight="251671552" behindDoc="0" locked="0" layoutInCell="1" allowOverlap="1" wp14:anchorId="18EC9443" wp14:editId="05A572B0">
                <wp:simplePos x="0" y="0"/>
                <wp:positionH relativeFrom="column">
                  <wp:posOffset>314325</wp:posOffset>
                </wp:positionH>
                <wp:positionV relativeFrom="paragraph">
                  <wp:posOffset>180975</wp:posOffset>
                </wp:positionV>
                <wp:extent cx="7191375" cy="95440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1375" cy="9544050"/>
                        </a:xfrm>
                        <a:prstGeom prst="rect">
                          <a:avLst/>
                        </a:prstGeom>
                        <a:solidFill>
                          <a:srgbClr val="FFFFFF"/>
                        </a:solidFill>
                        <a:ln w="9525">
                          <a:noFill/>
                          <a:miter lim="800000"/>
                          <a:headEnd/>
                          <a:tailEnd/>
                        </a:ln>
                      </wps:spPr>
                      <wps:txbx>
                        <w:txbxContent>
                          <w:p w14:paraId="00D6083E" w14:textId="77CB0251" w:rsidR="00BA4AF7" w:rsidRDefault="00BA4AF7" w:rsidP="00BA4AF7">
                            <w:r>
                              <w:t xml:space="preserve">         VW+D3Snu34Vgvv19Vo4fEs7zw6e4RI5m4DDzghoL4UmXzmZysIHg84YJdU9Dgwg006fs</w:t>
                            </w:r>
                          </w:p>
                          <w:p w14:paraId="2E06D1EB" w14:textId="77777777" w:rsidR="00BA4AF7" w:rsidRDefault="00BA4AF7" w:rsidP="00BA4AF7">
                            <w:r>
                              <w:t xml:space="preserve">         ieQdGck/PqsFBIuHBWkSkbd//MlP4z6WjNUbFG+uL8L04KA1vb8jWJNPfN/1ez8HzxN2</w:t>
                            </w:r>
                          </w:p>
                          <w:p w14:paraId="56B00255" w14:textId="77777777" w:rsidR="00BA4AF7" w:rsidRDefault="00BA4AF7" w:rsidP="00BA4AF7">
                            <w:r>
                              <w:t xml:space="preserve">         f+TS+bIb4Q2FQZv7jLOiNXS+gezhBW1wtc6Lg6TAdwcClyXU1n7MktgDOb1D+tnP6WM9</w:t>
                            </w:r>
                          </w:p>
                          <w:p w14:paraId="395653AE" w14:textId="77777777" w:rsidR="00BA4AF7" w:rsidRDefault="00BA4AF7" w:rsidP="00BA4AF7">
                            <w:r>
                              <w:t xml:space="preserve">         Nhmv8j2U7a0EApml8dGsOW8sJMcoqSVRY+g7tHtFmxpWOkpdyS/VOQOwZkCd2EI+C2Fr</w:t>
                            </w:r>
                          </w:p>
                          <w:p w14:paraId="3FD4FF72" w14:textId="77777777" w:rsidR="00BA4AF7" w:rsidRDefault="00BA4AF7" w:rsidP="00BA4AF7">
                            <w:r>
                              <w:t xml:space="preserve">         9JLg==</w:t>
                            </w:r>
                          </w:p>
                          <w:p w14:paraId="69588BF5" w14:textId="77777777" w:rsidR="00BA4AF7" w:rsidRDefault="00BA4AF7" w:rsidP="00BA4AF7">
                            <w:r>
                              <w:t xml:space="preserve">ARC-Authentication-Results: </w:t>
                            </w:r>
                            <w:proofErr w:type="spellStart"/>
                            <w:r>
                              <w:t>i</w:t>
                            </w:r>
                            <w:proofErr w:type="spellEnd"/>
                            <w:r>
                              <w:t xml:space="preserve">=1; </w:t>
                            </w:r>
                            <w:proofErr w:type="gramStart"/>
                            <w:r>
                              <w:t>mx.google.com;</w:t>
                            </w:r>
                            <w:proofErr w:type="gramEnd"/>
                          </w:p>
                          <w:p w14:paraId="04FE2427" w14:textId="77777777" w:rsidR="00BA4AF7" w:rsidRDefault="00BA4AF7" w:rsidP="00BA4AF7">
                            <w:r>
                              <w:t xml:space="preserve">       </w:t>
                            </w:r>
                            <w:proofErr w:type="spellStart"/>
                            <w:r>
                              <w:t>dkim</w:t>
                            </w:r>
                            <w:proofErr w:type="spellEnd"/>
                            <w:r>
                              <w:t xml:space="preserve">=pass header.i=@gmail.com </w:t>
                            </w:r>
                            <w:proofErr w:type="spellStart"/>
                            <w:proofErr w:type="gramStart"/>
                            <w:r>
                              <w:t>header.s</w:t>
                            </w:r>
                            <w:proofErr w:type="spellEnd"/>
                            <w:proofErr w:type="gramEnd"/>
                            <w:r>
                              <w:t xml:space="preserve">=20210112 </w:t>
                            </w:r>
                            <w:proofErr w:type="spellStart"/>
                            <w:r>
                              <w:t>header.b</w:t>
                            </w:r>
                            <w:proofErr w:type="spellEnd"/>
                            <w:r>
                              <w:t>=gIe5vWLn;</w:t>
                            </w:r>
                          </w:p>
                          <w:p w14:paraId="24BDA018" w14:textId="77777777" w:rsidR="00BA4AF7" w:rsidRDefault="00BA4AF7" w:rsidP="00BA4AF7">
                            <w:r>
                              <w:t xml:space="preserve">       </w:t>
                            </w:r>
                            <w:proofErr w:type="spellStart"/>
                            <w:r>
                              <w:t>spf</w:t>
                            </w:r>
                            <w:proofErr w:type="spellEnd"/>
                            <w:r>
                              <w:t xml:space="preserve">=pass (google.com: domain of ethicalhacker6745@gmail.com designates 209.85.220.41 as permitted sender) </w:t>
                            </w:r>
                            <w:proofErr w:type="spellStart"/>
                            <w:proofErr w:type="gramStart"/>
                            <w:r>
                              <w:t>smtp.mailfrom</w:t>
                            </w:r>
                            <w:proofErr w:type="spellEnd"/>
                            <w:r>
                              <w:t>=ethicalhacker6745@gmail.com;</w:t>
                            </w:r>
                            <w:proofErr w:type="gramEnd"/>
                          </w:p>
                          <w:p w14:paraId="19B38DD7" w14:textId="77777777" w:rsidR="00BA4AF7" w:rsidRDefault="00BA4AF7" w:rsidP="00BA4AF7">
                            <w:r>
                              <w:t xml:space="preserve">       </w:t>
                            </w:r>
                            <w:proofErr w:type="spellStart"/>
                            <w:r>
                              <w:t>dmarc</w:t>
                            </w:r>
                            <w:proofErr w:type="spellEnd"/>
                            <w:r>
                              <w:t xml:space="preserve">=pass (p=NONE </w:t>
                            </w:r>
                            <w:proofErr w:type="spellStart"/>
                            <w:r>
                              <w:t>sp</w:t>
                            </w:r>
                            <w:proofErr w:type="spellEnd"/>
                            <w:r>
                              <w:t>=QUARANTINE dis=NONE) header.from=gmail.com</w:t>
                            </w:r>
                          </w:p>
                          <w:p w14:paraId="185531C5" w14:textId="77777777" w:rsidR="00BA4AF7" w:rsidRDefault="00BA4AF7" w:rsidP="00BA4AF7">
                            <w:r>
                              <w:t>Return-Path: &lt;ethicalhacker6745@gmail.com&gt;</w:t>
                            </w:r>
                          </w:p>
                          <w:p w14:paraId="1763230B" w14:textId="77777777" w:rsidR="00BA4AF7" w:rsidRDefault="00BA4AF7" w:rsidP="00BA4AF7">
                            <w:r>
                              <w:t>Received: from mail-sor-f41.google.com (mail-sor-f41.google.com. [209.85.220.41])</w:t>
                            </w:r>
                          </w:p>
                          <w:p w14:paraId="5144139E" w14:textId="77777777" w:rsidR="00BA4AF7" w:rsidRDefault="00BA4AF7" w:rsidP="00BA4AF7">
                            <w:r>
                              <w:t xml:space="preserve">        by mx.google.com with SMTPS id i16-20020a05600c401000b003a5c10d264esor1052745wmm.37.2022.08.18.03.21.16</w:t>
                            </w:r>
                          </w:p>
                          <w:p w14:paraId="3BB17E33" w14:textId="77777777" w:rsidR="00BA4AF7" w:rsidRDefault="00BA4AF7" w:rsidP="00BA4AF7">
                            <w:r>
                              <w:t xml:space="preserve">        for &lt;sahusk104@gmail.com&gt;</w:t>
                            </w:r>
                          </w:p>
                          <w:p w14:paraId="2343304A" w14:textId="77777777" w:rsidR="00BA4AF7" w:rsidRDefault="00BA4AF7" w:rsidP="00BA4AF7">
                            <w:r>
                              <w:t xml:space="preserve">        (Google Transport Security</w:t>
                            </w:r>
                            <w:proofErr w:type="gramStart"/>
                            <w:r>
                              <w:t>);</w:t>
                            </w:r>
                            <w:proofErr w:type="gramEnd"/>
                          </w:p>
                          <w:p w14:paraId="63A03E7A" w14:textId="77777777" w:rsidR="00BA4AF7" w:rsidRDefault="00BA4AF7" w:rsidP="00BA4AF7">
                            <w:r>
                              <w:t xml:space="preserve">        Thu, 18 Aug 2022 03:21:16 -0700 (PDT)</w:t>
                            </w:r>
                          </w:p>
                          <w:p w14:paraId="1589C5FC" w14:textId="77777777" w:rsidR="00BA4AF7" w:rsidRDefault="00BA4AF7" w:rsidP="00BA4AF7">
                            <w:r>
                              <w:t>Received-SPF: pass (google.com: domain of ethicalhacker6745@gmail.com designates 209.85.220.41 as permitted sender) client-</w:t>
                            </w:r>
                            <w:proofErr w:type="spellStart"/>
                            <w:r>
                              <w:t>ip</w:t>
                            </w:r>
                            <w:proofErr w:type="spellEnd"/>
                            <w:r>
                              <w:t>=209.85.</w:t>
                            </w:r>
                            <w:proofErr w:type="gramStart"/>
                            <w:r>
                              <w:t>220.41;</w:t>
                            </w:r>
                            <w:proofErr w:type="gramEnd"/>
                          </w:p>
                          <w:p w14:paraId="617D0B18" w14:textId="77777777" w:rsidR="00BA4AF7" w:rsidRDefault="00BA4AF7" w:rsidP="00BA4AF7">
                            <w:r>
                              <w:t xml:space="preserve">Authentication-Results: </w:t>
                            </w:r>
                            <w:proofErr w:type="gramStart"/>
                            <w:r>
                              <w:t>mx.google.com;</w:t>
                            </w:r>
                            <w:proofErr w:type="gramEnd"/>
                          </w:p>
                          <w:p w14:paraId="151F7A8D" w14:textId="77777777" w:rsidR="00BA4AF7" w:rsidRDefault="00BA4AF7" w:rsidP="00BA4AF7">
                            <w:r>
                              <w:t xml:space="preserve">       </w:t>
                            </w:r>
                            <w:proofErr w:type="spellStart"/>
                            <w:r>
                              <w:t>dkim</w:t>
                            </w:r>
                            <w:proofErr w:type="spellEnd"/>
                            <w:r>
                              <w:t xml:space="preserve">=pass header.i=@gmail.com </w:t>
                            </w:r>
                            <w:proofErr w:type="spellStart"/>
                            <w:proofErr w:type="gramStart"/>
                            <w:r>
                              <w:t>header.s</w:t>
                            </w:r>
                            <w:proofErr w:type="spellEnd"/>
                            <w:proofErr w:type="gramEnd"/>
                            <w:r>
                              <w:t xml:space="preserve">=20210112 </w:t>
                            </w:r>
                            <w:proofErr w:type="spellStart"/>
                            <w:r>
                              <w:t>header.b</w:t>
                            </w:r>
                            <w:proofErr w:type="spellEnd"/>
                            <w:r>
                              <w:t>=gIe5vWLn;</w:t>
                            </w:r>
                          </w:p>
                          <w:p w14:paraId="73AD3D19" w14:textId="77777777" w:rsidR="00BA4AF7" w:rsidRDefault="00BA4AF7" w:rsidP="00BA4AF7">
                            <w:r>
                              <w:t xml:space="preserve">       </w:t>
                            </w:r>
                            <w:proofErr w:type="spellStart"/>
                            <w:r>
                              <w:t>spf</w:t>
                            </w:r>
                            <w:proofErr w:type="spellEnd"/>
                            <w:r>
                              <w:t xml:space="preserve">=pass (google.com: domain of ethicalhacker6745@gmail.com designates 209.85.220.41 as permitted sender) </w:t>
                            </w:r>
                            <w:proofErr w:type="spellStart"/>
                            <w:proofErr w:type="gramStart"/>
                            <w:r>
                              <w:t>smtp.mailfrom</w:t>
                            </w:r>
                            <w:proofErr w:type="spellEnd"/>
                            <w:r>
                              <w:t>=ethicalhacker6745@gmail.com;</w:t>
                            </w:r>
                            <w:proofErr w:type="gramEnd"/>
                          </w:p>
                          <w:p w14:paraId="580DEC08" w14:textId="77777777" w:rsidR="00BA4AF7" w:rsidRDefault="00BA4AF7" w:rsidP="00BA4AF7">
                            <w:r>
                              <w:t xml:space="preserve">       </w:t>
                            </w:r>
                            <w:proofErr w:type="spellStart"/>
                            <w:r>
                              <w:t>dmarc</w:t>
                            </w:r>
                            <w:proofErr w:type="spellEnd"/>
                            <w:r>
                              <w:t xml:space="preserve">=pass (p=NONE </w:t>
                            </w:r>
                            <w:proofErr w:type="spellStart"/>
                            <w:r>
                              <w:t>sp</w:t>
                            </w:r>
                            <w:proofErr w:type="spellEnd"/>
                            <w:r>
                              <w:t>=QUARANTINE dis=NONE) header.from=gmail.com</w:t>
                            </w:r>
                          </w:p>
                          <w:p w14:paraId="2924C3CD" w14:textId="77777777" w:rsidR="00BA4AF7" w:rsidRDefault="00BA4AF7" w:rsidP="00BA4AF7">
                            <w:r>
                              <w:t>DKIM-Signature: v=1; a=rsa-sha256; c=relaxed/</w:t>
                            </w:r>
                            <w:proofErr w:type="gramStart"/>
                            <w:r>
                              <w:t>relaxed;</w:t>
                            </w:r>
                            <w:proofErr w:type="gramEnd"/>
                          </w:p>
                          <w:p w14:paraId="02786199" w14:textId="77777777" w:rsidR="00BA4AF7" w:rsidRDefault="00BA4AF7" w:rsidP="00BA4AF7">
                            <w:r>
                              <w:t xml:space="preserve">        d=gmail.com; s=</w:t>
                            </w:r>
                            <w:proofErr w:type="gramStart"/>
                            <w:r>
                              <w:t>20210112;</w:t>
                            </w:r>
                            <w:proofErr w:type="gramEnd"/>
                          </w:p>
                          <w:p w14:paraId="5F44E10E" w14:textId="77777777" w:rsidR="00BA4AF7" w:rsidRDefault="00BA4AF7" w:rsidP="00BA4AF7">
                            <w:r>
                              <w:t xml:space="preserve">        h=</w:t>
                            </w:r>
                            <w:proofErr w:type="spellStart"/>
                            <w:proofErr w:type="gramStart"/>
                            <w:r>
                              <w:t>to:subject</w:t>
                            </w:r>
                            <w:proofErr w:type="gramEnd"/>
                            <w:r>
                              <w:t>:message-id:date:from:mime-version:from:to:cc</w:t>
                            </w:r>
                            <w:proofErr w:type="spellEnd"/>
                            <w:r>
                              <w:t>;</w:t>
                            </w:r>
                          </w:p>
                          <w:p w14:paraId="707AB1F3" w14:textId="77777777" w:rsidR="00BA4AF7" w:rsidRDefault="00BA4AF7" w:rsidP="00BA4AF7">
                            <w:r>
                              <w:t xml:space="preserve">        </w:t>
                            </w:r>
                            <w:proofErr w:type="spellStart"/>
                            <w:r>
                              <w:t>bh</w:t>
                            </w:r>
                            <w:proofErr w:type="spellEnd"/>
                            <w:r>
                              <w:t>=Q0htjMuvaisa0jDuMOrdvjOypYXTaxH+xEQKpufTMqc</w:t>
                            </w:r>
                            <w:proofErr w:type="gramStart"/>
                            <w:r>
                              <w:t>=;</w:t>
                            </w:r>
                            <w:proofErr w:type="gramEnd"/>
                          </w:p>
                          <w:p w14:paraId="2E099C48" w14:textId="77777777" w:rsidR="00BA4AF7" w:rsidRDefault="00BA4AF7" w:rsidP="00BA4AF7">
                            <w:r>
                              <w:t xml:space="preserve">        b=gIe5vWLnc352T/9BBl5a8P6JoXmPEmgHYUf/vGeAFLj5u3LvO1SgEC/daFiac550Wl</w:t>
                            </w:r>
                          </w:p>
                          <w:p w14:paraId="41BD4A4D" w14:textId="77777777" w:rsidR="00BA4AF7" w:rsidRDefault="00BA4AF7" w:rsidP="00BA4AF7">
                            <w:r>
                              <w:t xml:space="preserve">         XHWzZi1RCzPftJjM+JXOkCfwumhNlGRRwiJvkueYTizAFYmvK3MuXqUIIRvdPHQSoqcv</w:t>
                            </w:r>
                          </w:p>
                          <w:p w14:paraId="15D84524" w14:textId="77777777" w:rsidR="00BA4AF7" w:rsidRDefault="00BA4AF7" w:rsidP="00BA4AF7">
                            <w:r>
                              <w:t xml:space="preserve">         omShuOeBQp7NtNv8tyEIm1GwodPd99DAIciJmQ9TrlkD7KRyavDnnagTVW1ckNO8EmjZ</w:t>
                            </w:r>
                          </w:p>
                          <w:p w14:paraId="24E12F66" w14:textId="77777777" w:rsidR="00BA4AF7" w:rsidRDefault="00BA4AF7" w:rsidP="00BA4AF7">
                            <w:r>
                              <w:t xml:space="preserve">         Ehym9UexwJjAKr8US2torfjoLXOBsLMQgQXBxZTlLayMZOqPzaHZ25WBoXGoJhWLeSqq</w:t>
                            </w:r>
                          </w:p>
                          <w:p w14:paraId="6DE4342B" w14:textId="77777777" w:rsidR="00BA4AF7" w:rsidRDefault="00BA4AF7" w:rsidP="00BA4AF7">
                            <w:r>
                              <w:t xml:space="preserve">         KAd/kovCf75iio2pMerAyaopux3eeC6K2OJQ54cf9Pp8itLDp6mUyQFSRLvu9DCmnfDp</w:t>
                            </w:r>
                          </w:p>
                          <w:p w14:paraId="66B246D6" w14:textId="77777777" w:rsidR="00BA4AF7" w:rsidRDefault="00BA4AF7" w:rsidP="00BA4AF7">
                            <w:r>
                              <w:t xml:space="preserve">         </w:t>
                            </w:r>
                            <w:proofErr w:type="spellStart"/>
                            <w:r>
                              <w:t>jwjQ</w:t>
                            </w:r>
                            <w:proofErr w:type="spellEnd"/>
                            <w:r>
                              <w:t>==</w:t>
                            </w:r>
                          </w:p>
                          <w:p w14:paraId="60546B43" w14:textId="77777777" w:rsidR="00BA4AF7" w:rsidRDefault="00BA4AF7" w:rsidP="00BA4AF7">
                            <w:r>
                              <w:t>X-Google-DKIM-Signature: v=1; a=rsa-sha256; c=relaxed/</w:t>
                            </w:r>
                            <w:proofErr w:type="gramStart"/>
                            <w:r>
                              <w:t>relaxed;</w:t>
                            </w:r>
                            <w:proofErr w:type="gramEnd"/>
                          </w:p>
                          <w:p w14:paraId="27FF10EC" w14:textId="1930D131" w:rsidR="00BB2C74" w:rsidRDefault="00BB2C74" w:rsidP="00BA4A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C9443" id="_x0000_s1044" type="#_x0000_t202" style="position:absolute;margin-left:24.75pt;margin-top:14.25pt;width:566.25pt;height:75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" stroked="f">
                <v:textbox>
                  <w:txbxContent>
                    <w:p w14:paraId="00D6083E" w14:textId="77CB0251" w:rsidR="00BA4AF7" w:rsidRDefault="00BA4AF7" w:rsidP="00BA4AF7">
                      <w:r>
                        <w:t xml:space="preserve">         VW+D3Snu34Vgvv19Vo4fEs7zw6e4RI5m4DDzghoL4UmXzmZysIHg84YJdU9Dgwg006fs</w:t>
                      </w:r>
                    </w:p>
                    <w:p w14:paraId="2E06D1EB" w14:textId="77777777" w:rsidR="00BA4AF7" w:rsidRDefault="00BA4AF7" w:rsidP="00BA4AF7">
                      <w:r>
                        <w:t xml:space="preserve">         ieQdGck/PqsFBIuHBWkSkbd//MlP4z6WjNUbFG+uL8L04KA1vb8jWJNPfN/1ez8HzxN2</w:t>
                      </w:r>
                    </w:p>
                    <w:p w14:paraId="56B00255" w14:textId="77777777" w:rsidR="00BA4AF7" w:rsidRDefault="00BA4AF7" w:rsidP="00BA4AF7">
                      <w:r>
                        <w:t xml:space="preserve">         f+TS+bIb4Q2FQZv7jLOiNXS+gezhBW1wtc6Lg6TAdwcClyXU1n7MktgDOb1D+tnP6WM9</w:t>
                      </w:r>
                    </w:p>
                    <w:p w14:paraId="395653AE" w14:textId="77777777" w:rsidR="00BA4AF7" w:rsidRDefault="00BA4AF7" w:rsidP="00BA4AF7">
                      <w:r>
                        <w:t xml:space="preserve">         Nhmv8j2U7a0EApml8dGsOW8sJMcoqSVRY+g7tHtFmxpWOkpdyS/VOQOwZkCd2EI+C2Fr</w:t>
                      </w:r>
                    </w:p>
                    <w:p w14:paraId="3FD4FF72" w14:textId="77777777" w:rsidR="00BA4AF7" w:rsidRDefault="00BA4AF7" w:rsidP="00BA4AF7">
                      <w:r>
                        <w:t xml:space="preserve">         9JLg==</w:t>
                      </w:r>
                    </w:p>
                    <w:p w14:paraId="69588BF5" w14:textId="77777777" w:rsidR="00BA4AF7" w:rsidRDefault="00BA4AF7" w:rsidP="00BA4AF7">
                      <w:r>
                        <w:t xml:space="preserve">ARC-Authentication-Results: </w:t>
                      </w:r>
                      <w:proofErr w:type="spellStart"/>
                      <w:r>
                        <w:t>i</w:t>
                      </w:r>
                      <w:proofErr w:type="spellEnd"/>
                      <w:r>
                        <w:t xml:space="preserve">=1; </w:t>
                      </w:r>
                      <w:proofErr w:type="gramStart"/>
                      <w:r>
                        <w:t>mx.google.com;</w:t>
                      </w:r>
                      <w:proofErr w:type="gramEnd"/>
                    </w:p>
                    <w:p w14:paraId="04FE2427" w14:textId="77777777" w:rsidR="00BA4AF7" w:rsidRDefault="00BA4AF7" w:rsidP="00BA4AF7">
                      <w:r>
                        <w:t xml:space="preserve">       </w:t>
                      </w:r>
                      <w:proofErr w:type="spellStart"/>
                      <w:r>
                        <w:t>dkim</w:t>
                      </w:r>
                      <w:proofErr w:type="spellEnd"/>
                      <w:r>
                        <w:t xml:space="preserve">=pass header.i=@gmail.com </w:t>
                      </w:r>
                      <w:proofErr w:type="spellStart"/>
                      <w:proofErr w:type="gramStart"/>
                      <w:r>
                        <w:t>header.s</w:t>
                      </w:r>
                      <w:proofErr w:type="spellEnd"/>
                      <w:proofErr w:type="gramEnd"/>
                      <w:r>
                        <w:t xml:space="preserve">=20210112 </w:t>
                      </w:r>
                      <w:proofErr w:type="spellStart"/>
                      <w:r>
                        <w:t>header.b</w:t>
                      </w:r>
                      <w:proofErr w:type="spellEnd"/>
                      <w:r>
                        <w:t>=gIe5vWLn;</w:t>
                      </w:r>
                    </w:p>
                    <w:p w14:paraId="24BDA018" w14:textId="77777777" w:rsidR="00BA4AF7" w:rsidRDefault="00BA4AF7" w:rsidP="00BA4AF7">
                      <w:r>
                        <w:t xml:space="preserve">       </w:t>
                      </w:r>
                      <w:proofErr w:type="spellStart"/>
                      <w:r>
                        <w:t>spf</w:t>
                      </w:r>
                      <w:proofErr w:type="spellEnd"/>
                      <w:r>
                        <w:t xml:space="preserve">=pass (google.com: domain of ethicalhacker6745@gmail.com designates 209.85.220.41 as permitted sender) </w:t>
                      </w:r>
                      <w:proofErr w:type="spellStart"/>
                      <w:proofErr w:type="gramStart"/>
                      <w:r>
                        <w:t>smtp.mailfrom</w:t>
                      </w:r>
                      <w:proofErr w:type="spellEnd"/>
                      <w:r>
                        <w:t>=ethicalhacker6745@gmail.com;</w:t>
                      </w:r>
                      <w:proofErr w:type="gramEnd"/>
                    </w:p>
                    <w:p w14:paraId="19B38DD7" w14:textId="77777777" w:rsidR="00BA4AF7" w:rsidRDefault="00BA4AF7" w:rsidP="00BA4AF7">
                      <w:r>
                        <w:t xml:space="preserve">       </w:t>
                      </w:r>
                      <w:proofErr w:type="spellStart"/>
                      <w:r>
                        <w:t>dmarc</w:t>
                      </w:r>
                      <w:proofErr w:type="spellEnd"/>
                      <w:r>
                        <w:t xml:space="preserve">=pass (p=NONE </w:t>
                      </w:r>
                      <w:proofErr w:type="spellStart"/>
                      <w:r>
                        <w:t>sp</w:t>
                      </w:r>
                      <w:proofErr w:type="spellEnd"/>
                      <w:r>
                        <w:t>=QUARANTINE dis=NONE) header.from=gmail.com</w:t>
                      </w:r>
                    </w:p>
                    <w:p w14:paraId="185531C5" w14:textId="77777777" w:rsidR="00BA4AF7" w:rsidRDefault="00BA4AF7" w:rsidP="00BA4AF7">
                      <w:r>
                        <w:t>Return-Path: &lt;ethicalhacker6745@gmail.com&gt;</w:t>
                      </w:r>
                    </w:p>
                    <w:p w14:paraId="1763230B" w14:textId="77777777" w:rsidR="00BA4AF7" w:rsidRDefault="00BA4AF7" w:rsidP="00BA4AF7">
                      <w:r>
                        <w:t>Received: from mail-sor-f41.google.com (mail-sor-f41.google.com. [209.85.220.41])</w:t>
                      </w:r>
                    </w:p>
                    <w:p w14:paraId="5144139E" w14:textId="77777777" w:rsidR="00BA4AF7" w:rsidRDefault="00BA4AF7" w:rsidP="00BA4AF7">
                      <w:r>
                        <w:t xml:space="preserve">        by mx.google.com with SMTPS id i16-20020a05600c401000b003a5c10d264esor1052745wmm.37.2022.08.18.03.21.16</w:t>
                      </w:r>
                    </w:p>
                    <w:p w14:paraId="3BB17E33" w14:textId="77777777" w:rsidR="00BA4AF7" w:rsidRDefault="00BA4AF7" w:rsidP="00BA4AF7">
                      <w:r>
                        <w:t xml:space="preserve">        for &lt;sahusk104@gmail.com&gt;</w:t>
                      </w:r>
                    </w:p>
                    <w:p w14:paraId="2343304A" w14:textId="77777777" w:rsidR="00BA4AF7" w:rsidRDefault="00BA4AF7" w:rsidP="00BA4AF7">
                      <w:r>
                        <w:t xml:space="preserve">        (Google Transport Security</w:t>
                      </w:r>
                      <w:proofErr w:type="gramStart"/>
                      <w:r>
                        <w:t>);</w:t>
                      </w:r>
                      <w:proofErr w:type="gramEnd"/>
                    </w:p>
                    <w:p w14:paraId="63A03E7A" w14:textId="77777777" w:rsidR="00BA4AF7" w:rsidRDefault="00BA4AF7" w:rsidP="00BA4AF7">
                      <w:r>
                        <w:t xml:space="preserve">        Thu, 18 Aug 2022 03:21:16 -0700 (PDT)</w:t>
                      </w:r>
                    </w:p>
                    <w:p w14:paraId="1589C5FC" w14:textId="77777777" w:rsidR="00BA4AF7" w:rsidRDefault="00BA4AF7" w:rsidP="00BA4AF7">
                      <w:r>
                        <w:t>Received-SPF: pass (google.com: domain of ethicalhacker6745@gmail.com designates 209.85.220.41 as permitted sender) client-</w:t>
                      </w:r>
                      <w:proofErr w:type="spellStart"/>
                      <w:r>
                        <w:t>ip</w:t>
                      </w:r>
                      <w:proofErr w:type="spellEnd"/>
                      <w:r>
                        <w:t>=209.85.</w:t>
                      </w:r>
                      <w:proofErr w:type="gramStart"/>
                      <w:r>
                        <w:t>220.41;</w:t>
                      </w:r>
                      <w:proofErr w:type="gramEnd"/>
                    </w:p>
                    <w:p w14:paraId="617D0B18" w14:textId="77777777" w:rsidR="00BA4AF7" w:rsidRDefault="00BA4AF7" w:rsidP="00BA4AF7">
                      <w:r>
                        <w:t xml:space="preserve">Authentication-Results: </w:t>
                      </w:r>
                      <w:proofErr w:type="gramStart"/>
                      <w:r>
                        <w:t>mx.google.com;</w:t>
                      </w:r>
                      <w:proofErr w:type="gramEnd"/>
                    </w:p>
                    <w:p w14:paraId="151F7A8D" w14:textId="77777777" w:rsidR="00BA4AF7" w:rsidRDefault="00BA4AF7" w:rsidP="00BA4AF7">
                      <w:r>
                        <w:t xml:space="preserve">       </w:t>
                      </w:r>
                      <w:proofErr w:type="spellStart"/>
                      <w:r>
                        <w:t>dkim</w:t>
                      </w:r>
                      <w:proofErr w:type="spellEnd"/>
                      <w:r>
                        <w:t xml:space="preserve">=pass header.i=@gmail.com </w:t>
                      </w:r>
                      <w:proofErr w:type="spellStart"/>
                      <w:proofErr w:type="gramStart"/>
                      <w:r>
                        <w:t>header.s</w:t>
                      </w:r>
                      <w:proofErr w:type="spellEnd"/>
                      <w:proofErr w:type="gramEnd"/>
                      <w:r>
                        <w:t xml:space="preserve">=20210112 </w:t>
                      </w:r>
                      <w:proofErr w:type="spellStart"/>
                      <w:r>
                        <w:t>header.b</w:t>
                      </w:r>
                      <w:proofErr w:type="spellEnd"/>
                      <w:r>
                        <w:t>=gIe5vWLn;</w:t>
                      </w:r>
                    </w:p>
                    <w:p w14:paraId="73AD3D19" w14:textId="77777777" w:rsidR="00BA4AF7" w:rsidRDefault="00BA4AF7" w:rsidP="00BA4AF7">
                      <w:r>
                        <w:t xml:space="preserve">       </w:t>
                      </w:r>
                      <w:proofErr w:type="spellStart"/>
                      <w:r>
                        <w:t>spf</w:t>
                      </w:r>
                      <w:proofErr w:type="spellEnd"/>
                      <w:r>
                        <w:t xml:space="preserve">=pass (google.com: domain of ethicalhacker6745@gmail.com designates 209.85.220.41 as permitted sender) </w:t>
                      </w:r>
                      <w:proofErr w:type="spellStart"/>
                      <w:proofErr w:type="gramStart"/>
                      <w:r>
                        <w:t>smtp.mailfrom</w:t>
                      </w:r>
                      <w:proofErr w:type="spellEnd"/>
                      <w:r>
                        <w:t>=ethicalhacker6745@gmail.com;</w:t>
                      </w:r>
                      <w:proofErr w:type="gramEnd"/>
                    </w:p>
                    <w:p w14:paraId="580DEC08" w14:textId="77777777" w:rsidR="00BA4AF7" w:rsidRDefault="00BA4AF7" w:rsidP="00BA4AF7">
                      <w:r>
                        <w:t xml:space="preserve">       </w:t>
                      </w:r>
                      <w:proofErr w:type="spellStart"/>
                      <w:r>
                        <w:t>dmarc</w:t>
                      </w:r>
                      <w:proofErr w:type="spellEnd"/>
                      <w:r>
                        <w:t xml:space="preserve">=pass (p=NONE </w:t>
                      </w:r>
                      <w:proofErr w:type="spellStart"/>
                      <w:r>
                        <w:t>sp</w:t>
                      </w:r>
                      <w:proofErr w:type="spellEnd"/>
                      <w:r>
                        <w:t>=QUARANTINE dis=NONE) header.from=gmail.com</w:t>
                      </w:r>
                    </w:p>
                    <w:p w14:paraId="2924C3CD" w14:textId="77777777" w:rsidR="00BA4AF7" w:rsidRDefault="00BA4AF7" w:rsidP="00BA4AF7">
                      <w:r>
                        <w:t>DKIM-Signature: v=1; a=rsa-sha256; c=relaxed/</w:t>
                      </w:r>
                      <w:proofErr w:type="gramStart"/>
                      <w:r>
                        <w:t>relaxed;</w:t>
                      </w:r>
                      <w:proofErr w:type="gramEnd"/>
                    </w:p>
                    <w:p w14:paraId="02786199" w14:textId="77777777" w:rsidR="00BA4AF7" w:rsidRDefault="00BA4AF7" w:rsidP="00BA4AF7">
                      <w:r>
                        <w:t xml:space="preserve">        d=gmail.com; s=</w:t>
                      </w:r>
                      <w:proofErr w:type="gramStart"/>
                      <w:r>
                        <w:t>20210112;</w:t>
                      </w:r>
                      <w:proofErr w:type="gramEnd"/>
                    </w:p>
                    <w:p w14:paraId="5F44E10E" w14:textId="77777777" w:rsidR="00BA4AF7" w:rsidRDefault="00BA4AF7" w:rsidP="00BA4AF7">
                      <w:r>
                        <w:t xml:space="preserve">        h=</w:t>
                      </w:r>
                      <w:proofErr w:type="spellStart"/>
                      <w:proofErr w:type="gramStart"/>
                      <w:r>
                        <w:t>to:subject</w:t>
                      </w:r>
                      <w:proofErr w:type="gramEnd"/>
                      <w:r>
                        <w:t>:message-id:date:from:mime-version:from:to:cc</w:t>
                      </w:r>
                      <w:proofErr w:type="spellEnd"/>
                      <w:r>
                        <w:t>;</w:t>
                      </w:r>
                    </w:p>
                    <w:p w14:paraId="707AB1F3" w14:textId="77777777" w:rsidR="00BA4AF7" w:rsidRDefault="00BA4AF7" w:rsidP="00BA4AF7">
                      <w:r>
                        <w:t xml:space="preserve">        </w:t>
                      </w:r>
                      <w:proofErr w:type="spellStart"/>
                      <w:r>
                        <w:t>bh</w:t>
                      </w:r>
                      <w:proofErr w:type="spellEnd"/>
                      <w:r>
                        <w:t>=Q0htjMuvaisa0jDuMOrdvjOypYXTaxH+xEQKpufTMqc</w:t>
                      </w:r>
                      <w:proofErr w:type="gramStart"/>
                      <w:r>
                        <w:t>=;</w:t>
                      </w:r>
                      <w:proofErr w:type="gramEnd"/>
                    </w:p>
                    <w:p w14:paraId="2E099C48" w14:textId="77777777" w:rsidR="00BA4AF7" w:rsidRDefault="00BA4AF7" w:rsidP="00BA4AF7">
                      <w:r>
                        <w:t xml:space="preserve">        b=gIe5vWLnc352T/9BBl5a8P6JoXmPEmgHYUf/vGeAFLj5u3LvO1SgEC/daFiac550Wl</w:t>
                      </w:r>
                    </w:p>
                    <w:p w14:paraId="41BD4A4D" w14:textId="77777777" w:rsidR="00BA4AF7" w:rsidRDefault="00BA4AF7" w:rsidP="00BA4AF7">
                      <w:r>
                        <w:t xml:space="preserve">         XHWzZi1RCzPftJjM+JXOkCfwumhNlGRRwiJvkueYTizAFYmvK3MuXqUIIRvdPHQSoqcv</w:t>
                      </w:r>
                    </w:p>
                    <w:p w14:paraId="15D84524" w14:textId="77777777" w:rsidR="00BA4AF7" w:rsidRDefault="00BA4AF7" w:rsidP="00BA4AF7">
                      <w:r>
                        <w:t xml:space="preserve">         omShuOeBQp7NtNv8tyEIm1GwodPd99DAIciJmQ9TrlkD7KRyavDnnagTVW1ckNO8EmjZ</w:t>
                      </w:r>
                    </w:p>
                    <w:p w14:paraId="24E12F66" w14:textId="77777777" w:rsidR="00BA4AF7" w:rsidRDefault="00BA4AF7" w:rsidP="00BA4AF7">
                      <w:r>
                        <w:t xml:space="preserve">         Ehym9UexwJjAKr8US2torfjoLXOBsLMQgQXBxZTlLayMZOqPzaHZ25WBoXGoJhWLeSqq</w:t>
                      </w:r>
                    </w:p>
                    <w:p w14:paraId="6DE4342B" w14:textId="77777777" w:rsidR="00BA4AF7" w:rsidRDefault="00BA4AF7" w:rsidP="00BA4AF7">
                      <w:r>
                        <w:t xml:space="preserve">         KAd/kovCf75iio2pMerAyaopux3eeC6K2OJQ54cf9Pp8itLDp6mUyQFSRLvu9DCmnfDp</w:t>
                      </w:r>
                    </w:p>
                    <w:p w14:paraId="66B246D6" w14:textId="77777777" w:rsidR="00BA4AF7" w:rsidRDefault="00BA4AF7" w:rsidP="00BA4AF7">
                      <w:r>
                        <w:t xml:space="preserve">         </w:t>
                      </w:r>
                      <w:proofErr w:type="spellStart"/>
                      <w:r>
                        <w:t>jwjQ</w:t>
                      </w:r>
                      <w:proofErr w:type="spellEnd"/>
                      <w:r>
                        <w:t>==</w:t>
                      </w:r>
                    </w:p>
                    <w:p w14:paraId="60546B43" w14:textId="77777777" w:rsidR="00BA4AF7" w:rsidRDefault="00BA4AF7" w:rsidP="00BA4AF7">
                      <w:r>
                        <w:t>X-Google-DKIM-Signature: v=1; a=rsa-sha256; c=relaxed/</w:t>
                      </w:r>
                      <w:proofErr w:type="gramStart"/>
                      <w:r>
                        <w:t>relaxed;</w:t>
                      </w:r>
                      <w:proofErr w:type="gramEnd"/>
                    </w:p>
                    <w:p w14:paraId="27FF10EC" w14:textId="1930D131" w:rsidR="00BB2C74" w:rsidRDefault="00BB2C74" w:rsidP="00BA4AF7"/>
                  </w:txbxContent>
                </v:textbox>
                <w10:wrap type="square"/>
              </v:shape>
            </w:pict>
          </mc:Fallback>
        </mc:AlternateContent>
      </w:r>
      <w:r>
        <w:tab/>
      </w:r>
      <w:r>
        <w:tab/>
      </w:r>
      <w:r>
        <w:tab/>
      </w:r>
      <w:r>
        <w:tab/>
      </w:r>
      <w:r>
        <w:tab/>
      </w:r>
      <w:r>
        <w:tab/>
      </w:r>
      <w:r>
        <w:tab/>
      </w:r>
      <w:r>
        <w:tab/>
      </w:r>
      <w:r>
        <w:tab/>
      </w:r>
      <w:r>
        <w:tab/>
      </w:r>
      <w:r>
        <w:tab/>
      </w:r>
      <w:r>
        <w:tab/>
      </w:r>
      <w:r>
        <w:tab/>
      </w:r>
      <w:r>
        <w:tab/>
      </w:r>
      <w:r>
        <w:tab/>
        <w:t>Page 7</w:t>
      </w:r>
    </w:p>
    <w:p w14:paraId="566A7D1A" w14:textId="4CD2A838" w:rsidR="00BA4AF7" w:rsidRDefault="00BA4AF7">
      <w:r>
        <w:rPr>
          <w:noProof/>
        </w:rPr>
        <w:lastRenderedPageBreak/>
        <mc:AlternateContent>
          <mc:Choice Requires="wps">
            <w:drawing>
              <wp:anchor distT="45720" distB="45720" distL="114300" distR="114300" simplePos="0" relativeHeight="251673600" behindDoc="0" locked="0" layoutInCell="1" allowOverlap="1" wp14:anchorId="7F0AE38A" wp14:editId="4A3BE278">
                <wp:simplePos x="0" y="0"/>
                <wp:positionH relativeFrom="column">
                  <wp:posOffset>247650</wp:posOffset>
                </wp:positionH>
                <wp:positionV relativeFrom="paragraph">
                  <wp:posOffset>180974</wp:posOffset>
                </wp:positionV>
                <wp:extent cx="7324725" cy="9477375"/>
                <wp:effectExtent l="0" t="0" r="9525"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4725" cy="9477375"/>
                        </a:xfrm>
                        <a:prstGeom prst="rect">
                          <a:avLst/>
                        </a:prstGeom>
                        <a:solidFill>
                          <a:srgbClr val="FFFFFF"/>
                        </a:solidFill>
                        <a:ln w="9525">
                          <a:noFill/>
                          <a:miter lim="800000"/>
                          <a:headEnd/>
                          <a:tailEnd/>
                        </a:ln>
                      </wps:spPr>
                      <wps:txbx>
                        <w:txbxContent>
                          <w:p w14:paraId="4D111DE6" w14:textId="7EAB4F99" w:rsidR="00BA4AF7" w:rsidRDefault="00BA4AF7" w:rsidP="00BA4AF7">
                            <w:r>
                              <w:t xml:space="preserve">       d=1e100.net; s=</w:t>
                            </w:r>
                            <w:proofErr w:type="gramStart"/>
                            <w:r>
                              <w:t>20210112;</w:t>
                            </w:r>
                            <w:proofErr w:type="gramEnd"/>
                          </w:p>
                          <w:p w14:paraId="24B4EFFA" w14:textId="77777777" w:rsidR="00BA4AF7" w:rsidRDefault="00BA4AF7" w:rsidP="00BA4AF7">
                            <w:r>
                              <w:t xml:space="preserve">        h=</w:t>
                            </w:r>
                            <w:proofErr w:type="gramStart"/>
                            <w:r>
                              <w:t>to:subject</w:t>
                            </w:r>
                            <w:proofErr w:type="gramEnd"/>
                            <w:r>
                              <w:t>:message-id:date:from:mime-version:x-gm-message-state</w:t>
                            </w:r>
                          </w:p>
                          <w:p w14:paraId="4C67011E" w14:textId="77777777" w:rsidR="00BA4AF7" w:rsidRDefault="00BA4AF7" w:rsidP="00BA4AF7">
                            <w:r>
                              <w:t xml:space="preserve">         </w:t>
                            </w:r>
                            <w:proofErr w:type="gramStart"/>
                            <w:r>
                              <w:t>:</w:t>
                            </w:r>
                            <w:proofErr w:type="spellStart"/>
                            <w:r>
                              <w:t>from</w:t>
                            </w:r>
                            <w:proofErr w:type="gramEnd"/>
                            <w:r>
                              <w:t>:to:cc</w:t>
                            </w:r>
                            <w:proofErr w:type="spellEnd"/>
                            <w:r>
                              <w:t>;</w:t>
                            </w:r>
                          </w:p>
                          <w:p w14:paraId="26A2B7B0" w14:textId="77777777" w:rsidR="00BA4AF7" w:rsidRDefault="00BA4AF7" w:rsidP="00BA4AF7">
                            <w:r>
                              <w:t xml:space="preserve">        </w:t>
                            </w:r>
                            <w:proofErr w:type="spellStart"/>
                            <w:r>
                              <w:t>bh</w:t>
                            </w:r>
                            <w:proofErr w:type="spellEnd"/>
                            <w:r>
                              <w:t>=Q0htjMuvaisa0jDuMOrdvjOypYXTaxH+xEQKpufTMqc</w:t>
                            </w:r>
                            <w:proofErr w:type="gramStart"/>
                            <w:r>
                              <w:t>=;</w:t>
                            </w:r>
                            <w:proofErr w:type="gramEnd"/>
                          </w:p>
                          <w:p w14:paraId="4B6DA1F8" w14:textId="77777777" w:rsidR="00BA4AF7" w:rsidRDefault="00BA4AF7" w:rsidP="00BA4AF7">
                            <w:r>
                              <w:t xml:space="preserve">        b=AHVxTsugRah/KPGfKRYBeo/9lcaOIL0B6Ltv93Si3sc0Byps8XXzTb3C2OSOA3HDdo</w:t>
                            </w:r>
                          </w:p>
                          <w:p w14:paraId="47EB886D" w14:textId="77777777" w:rsidR="00BA4AF7" w:rsidRDefault="00BA4AF7" w:rsidP="00BA4AF7">
                            <w:r>
                              <w:t xml:space="preserve">         sxlYwZqUPgcceunMU3geh4YB/+n4SzX1hJkVwSYQkCer5oow7jvVrMKnFozEoP4rZjqY</w:t>
                            </w:r>
                          </w:p>
                          <w:p w14:paraId="31DD9591" w14:textId="77777777" w:rsidR="00BA4AF7" w:rsidRDefault="00BA4AF7" w:rsidP="00BA4AF7">
                            <w:r>
                              <w:t xml:space="preserve">         nqqMXvTfjmZTfyphxNXhuZXGYNkqsCaRm6xEFUs8LQAfsxEVg2zm9/FqAaHHqzO0jLQq</w:t>
                            </w:r>
                          </w:p>
                          <w:p w14:paraId="1CBF9898" w14:textId="77777777" w:rsidR="00BA4AF7" w:rsidRDefault="00BA4AF7" w:rsidP="00BA4AF7">
                            <w:r>
                              <w:t xml:space="preserve">         UveFcC0yhP1iaW24qENTwp4BFh3T1dzgsQ5kSHcd7siduhj5nw7E8etJcR8FNLwVnA6P</w:t>
                            </w:r>
                          </w:p>
                          <w:p w14:paraId="7D4DCC8B" w14:textId="77777777" w:rsidR="00BA4AF7" w:rsidRDefault="00BA4AF7" w:rsidP="00BA4AF7">
                            <w:r>
                              <w:t xml:space="preserve">         1vz6PTte1LHhmWKTcC3n1QeO0lSqUolv6by3MUt15SA+5WMQE6x9BSOdY2tsnDe+Jzse</w:t>
                            </w:r>
                          </w:p>
                          <w:p w14:paraId="2CACDBB8" w14:textId="77777777" w:rsidR="00BA4AF7" w:rsidRDefault="00BA4AF7" w:rsidP="00BA4AF7">
                            <w:r>
                              <w:t xml:space="preserve">         92zg==</w:t>
                            </w:r>
                          </w:p>
                          <w:p w14:paraId="7E75F8FB" w14:textId="77777777" w:rsidR="00BA4AF7" w:rsidRDefault="00BA4AF7" w:rsidP="00BA4AF7">
                            <w:r>
                              <w:t>X-Gm-Message-State: ACgBeo1/AwGqx1QOuBjTMGfKs35nKj2X/Hc9oVgSTwO6LuKs6/MAF/0C B70UidNjHiHM5VRXqoE9fCd939rgyXnJ441IXNcmKtgq5aBOWg==</w:t>
                            </w:r>
                          </w:p>
                          <w:p w14:paraId="0EDDBEE8" w14:textId="77777777" w:rsidR="00BA4AF7" w:rsidRDefault="00BA4AF7" w:rsidP="00BA4AF7">
                            <w:r>
                              <w:t>X-Google-Smtp-Source: AA6agR7W/7XuH7nYHGJ9aDAh0l/6ZYkSMzk9qzaWvirXcaph1E2687c50SJJUS0/lHI63O/HLwpSZoQMS1O1cBuAo8I=</w:t>
                            </w:r>
                          </w:p>
                          <w:p w14:paraId="6BF1785C" w14:textId="77777777" w:rsidR="00BA4AF7" w:rsidRDefault="00BA4AF7" w:rsidP="00BA4AF7">
                            <w:r>
                              <w:t xml:space="preserve">X-Received: by </w:t>
                            </w:r>
                            <w:proofErr w:type="gramStart"/>
                            <w:r>
                              <w:t>2002:a</w:t>
                            </w:r>
                            <w:proofErr w:type="gramEnd"/>
                            <w:r>
                              <w:t>7b:c38e:0:b0:3a5:c383:c68 with SMTP id s14-20020a7bc38e000000b003a5c3830c68mr1414690wmj.163.1660818076536; Thu, 18 Aug 2022 03:21:16 -0700 (PDT)</w:t>
                            </w:r>
                          </w:p>
                          <w:p w14:paraId="29A35676" w14:textId="77777777" w:rsidR="00BA4AF7" w:rsidRDefault="00BA4AF7" w:rsidP="00BA4AF7">
                            <w:r>
                              <w:t>MIME-Version: 1.0</w:t>
                            </w:r>
                          </w:p>
                          <w:p w14:paraId="7A38BC37" w14:textId="77777777" w:rsidR="00BA4AF7" w:rsidRDefault="00BA4AF7" w:rsidP="00BA4AF7">
                            <w:r>
                              <w:t>From: Ethical Hacker &lt;ethicalhacker6745@gmail.com&gt;</w:t>
                            </w:r>
                          </w:p>
                          <w:p w14:paraId="6D997187" w14:textId="77777777" w:rsidR="00BA4AF7" w:rsidRDefault="00BA4AF7" w:rsidP="00BA4AF7">
                            <w:r>
                              <w:t>Date: Thu, 18 Aug 2022 15:51:05 +0530</w:t>
                            </w:r>
                          </w:p>
                          <w:p w14:paraId="32A54972" w14:textId="77777777" w:rsidR="00BA4AF7" w:rsidRDefault="00BA4AF7" w:rsidP="00BA4AF7">
                            <w:r>
                              <w:t>Message-ID: &lt;CAP3xXZf1tD8uSjWRKVi6pgpxTZrtoOHWSM2NSORSgvN-cvhWyA@mail.gmail.com&gt;</w:t>
                            </w:r>
                          </w:p>
                          <w:p w14:paraId="09FF6891" w14:textId="77777777" w:rsidR="00BA4AF7" w:rsidRDefault="00BA4AF7" w:rsidP="00BA4AF7">
                            <w:r>
                              <w:t>Subject: Threat</w:t>
                            </w:r>
                          </w:p>
                          <w:p w14:paraId="265B4776" w14:textId="77777777" w:rsidR="00BA4AF7" w:rsidRDefault="00BA4AF7" w:rsidP="00BA4AF7">
                            <w:r>
                              <w:t>To: "sahusk104@gmail.com" &lt;sahusk104@gmail.com&gt;</w:t>
                            </w:r>
                          </w:p>
                          <w:p w14:paraId="16D149F8" w14:textId="77777777" w:rsidR="00BA4AF7" w:rsidRDefault="00BA4AF7" w:rsidP="00BA4AF7">
                            <w:r>
                              <w:t>Content-Type: multipart/alternative; boundary="0000000000007d152205e6815757"</w:t>
                            </w:r>
                          </w:p>
                          <w:p w14:paraId="760F693C" w14:textId="77777777" w:rsidR="00BA4AF7" w:rsidRDefault="00BA4AF7" w:rsidP="00BA4AF7"/>
                          <w:p w14:paraId="48452133" w14:textId="77777777" w:rsidR="00BA4AF7" w:rsidRDefault="00BA4AF7" w:rsidP="00BA4AF7">
                            <w:r>
                              <w:t>--0000000000007d152205e6815757</w:t>
                            </w:r>
                          </w:p>
                          <w:p w14:paraId="1F178BDA" w14:textId="77777777" w:rsidR="00BA4AF7" w:rsidRDefault="00BA4AF7" w:rsidP="00BA4AF7">
                            <w:r>
                              <w:t>Content-Type: text/plain; charset="UTF-8"</w:t>
                            </w:r>
                          </w:p>
                          <w:p w14:paraId="655CFA5E" w14:textId="77777777" w:rsidR="00BA4AF7" w:rsidRDefault="00BA4AF7" w:rsidP="00BA4AF7"/>
                          <w:p w14:paraId="3AFDCFA0" w14:textId="77777777" w:rsidR="00BA4AF7" w:rsidRDefault="00BA4AF7" w:rsidP="00BA4AF7">
                            <w:r>
                              <w:t>Hello,</w:t>
                            </w:r>
                          </w:p>
                          <w:p w14:paraId="3613010C" w14:textId="77777777" w:rsidR="00BA4AF7" w:rsidRDefault="00BA4AF7" w:rsidP="00BA4AF7">
                            <w:r>
                              <w:t xml:space="preserve">I have some private pictures of you and your </w:t>
                            </w:r>
                            <w:proofErr w:type="gramStart"/>
                            <w:r>
                              <w:t>boy-friend</w:t>
                            </w:r>
                            <w:proofErr w:type="gramEnd"/>
                            <w:r>
                              <w:t>. If you send me</w:t>
                            </w:r>
                          </w:p>
                          <w:p w14:paraId="121BED9F" w14:textId="77777777" w:rsidR="00BA4AF7" w:rsidRDefault="00BA4AF7" w:rsidP="00BA4AF7">
                            <w:r>
                              <w:t xml:space="preserve">10000$, then I will delete these </w:t>
                            </w:r>
                            <w:proofErr w:type="gramStart"/>
                            <w:r>
                              <w:t>pictures</w:t>
                            </w:r>
                            <w:proofErr w:type="gramEnd"/>
                            <w:r>
                              <w:t xml:space="preserve"> or I will post them in public.</w:t>
                            </w:r>
                          </w:p>
                          <w:p w14:paraId="5477B272" w14:textId="77777777" w:rsidR="00BA4AF7" w:rsidRDefault="00BA4AF7" w:rsidP="00BA4AF7">
                            <w:r>
                              <w:t>Thank you. Regards Hacker</w:t>
                            </w:r>
                          </w:p>
                          <w:p w14:paraId="0F059669" w14:textId="77777777" w:rsidR="00BA4AF7" w:rsidRDefault="00BA4AF7" w:rsidP="00BA4AF7"/>
                          <w:p w14:paraId="6467E933" w14:textId="77777777" w:rsidR="00BA4AF7" w:rsidRDefault="00BA4AF7" w:rsidP="00BA4AF7">
                            <w:r>
                              <w:t>--0000000000007d152205e6815757</w:t>
                            </w:r>
                          </w:p>
                          <w:p w14:paraId="016A2611" w14:textId="77777777" w:rsidR="00BA4AF7" w:rsidRDefault="00BA4AF7" w:rsidP="00BA4AF7">
                            <w:r>
                              <w:t>Content-Type: text/html; charset="UTF-8"</w:t>
                            </w:r>
                          </w:p>
                          <w:p w14:paraId="312A7BDB" w14:textId="7CBBD617" w:rsidR="00BA4AF7" w:rsidRDefault="00BA4AF7" w:rsidP="00BA4A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AE38A" id="_x0000_s1045" type="#_x0000_t202" style="position:absolute;margin-left:19.5pt;margin-top:14.25pt;width:576.75pt;height:74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" stroked="f">
                <v:textbox>
                  <w:txbxContent>
                    <w:p w14:paraId="4D111DE6" w14:textId="7EAB4F99" w:rsidR="00BA4AF7" w:rsidRDefault="00BA4AF7" w:rsidP="00BA4AF7">
                      <w:r>
                        <w:t xml:space="preserve">       d=1e100.net; s=</w:t>
                      </w:r>
                      <w:proofErr w:type="gramStart"/>
                      <w:r>
                        <w:t>20210112;</w:t>
                      </w:r>
                      <w:proofErr w:type="gramEnd"/>
                    </w:p>
                    <w:p w14:paraId="24B4EFFA" w14:textId="77777777" w:rsidR="00BA4AF7" w:rsidRDefault="00BA4AF7" w:rsidP="00BA4AF7">
                      <w:r>
                        <w:t xml:space="preserve">        h=</w:t>
                      </w:r>
                      <w:proofErr w:type="gramStart"/>
                      <w:r>
                        <w:t>to:subject</w:t>
                      </w:r>
                      <w:proofErr w:type="gramEnd"/>
                      <w:r>
                        <w:t>:message-id:date:from:mime-version:x-gm-message-state</w:t>
                      </w:r>
                    </w:p>
                    <w:p w14:paraId="4C67011E" w14:textId="77777777" w:rsidR="00BA4AF7" w:rsidRDefault="00BA4AF7" w:rsidP="00BA4AF7">
                      <w:r>
                        <w:t xml:space="preserve">         </w:t>
                      </w:r>
                      <w:proofErr w:type="gramStart"/>
                      <w:r>
                        <w:t>:</w:t>
                      </w:r>
                      <w:proofErr w:type="spellStart"/>
                      <w:r>
                        <w:t>from</w:t>
                      </w:r>
                      <w:proofErr w:type="gramEnd"/>
                      <w:r>
                        <w:t>:to:cc</w:t>
                      </w:r>
                      <w:proofErr w:type="spellEnd"/>
                      <w:r>
                        <w:t>;</w:t>
                      </w:r>
                    </w:p>
                    <w:p w14:paraId="26A2B7B0" w14:textId="77777777" w:rsidR="00BA4AF7" w:rsidRDefault="00BA4AF7" w:rsidP="00BA4AF7">
                      <w:r>
                        <w:t xml:space="preserve">        </w:t>
                      </w:r>
                      <w:proofErr w:type="spellStart"/>
                      <w:r>
                        <w:t>bh</w:t>
                      </w:r>
                      <w:proofErr w:type="spellEnd"/>
                      <w:r>
                        <w:t>=Q0htjMuvaisa0jDuMOrdvjOypYXTaxH+xEQKpufTMqc</w:t>
                      </w:r>
                      <w:proofErr w:type="gramStart"/>
                      <w:r>
                        <w:t>=;</w:t>
                      </w:r>
                      <w:proofErr w:type="gramEnd"/>
                    </w:p>
                    <w:p w14:paraId="4B6DA1F8" w14:textId="77777777" w:rsidR="00BA4AF7" w:rsidRDefault="00BA4AF7" w:rsidP="00BA4AF7">
                      <w:r>
                        <w:t xml:space="preserve">        b=AHVxTsugRah/KPGfKRYBeo/9lcaOIL0B6Ltv93Si3sc0Byps8XXzTb3C2OSOA3HDdo</w:t>
                      </w:r>
                    </w:p>
                    <w:p w14:paraId="47EB886D" w14:textId="77777777" w:rsidR="00BA4AF7" w:rsidRDefault="00BA4AF7" w:rsidP="00BA4AF7">
                      <w:r>
                        <w:t xml:space="preserve">         sxlYwZqUPgcceunMU3geh4YB/+n4SzX1hJkVwSYQkCer5oow7jvVrMKnFozEoP4rZjqY</w:t>
                      </w:r>
                    </w:p>
                    <w:p w14:paraId="31DD9591" w14:textId="77777777" w:rsidR="00BA4AF7" w:rsidRDefault="00BA4AF7" w:rsidP="00BA4AF7">
                      <w:r>
                        <w:t xml:space="preserve">         nqqMXvTfjmZTfyphxNXhuZXGYNkqsCaRm6xEFUs8LQAfsxEVg2zm9/FqAaHHqzO0jLQq</w:t>
                      </w:r>
                    </w:p>
                    <w:p w14:paraId="1CBF9898" w14:textId="77777777" w:rsidR="00BA4AF7" w:rsidRDefault="00BA4AF7" w:rsidP="00BA4AF7">
                      <w:r>
                        <w:t xml:space="preserve">         UveFcC0yhP1iaW24qENTwp4BFh3T1dzgsQ5kSHcd7siduhj5nw7E8etJcR8FNLwVnA6P</w:t>
                      </w:r>
                    </w:p>
                    <w:p w14:paraId="7D4DCC8B" w14:textId="77777777" w:rsidR="00BA4AF7" w:rsidRDefault="00BA4AF7" w:rsidP="00BA4AF7">
                      <w:r>
                        <w:t xml:space="preserve">         1vz6PTte1LHhmWKTcC3n1QeO0lSqUolv6by3MUt15SA+5WMQE6x9BSOdY2tsnDe+Jzse</w:t>
                      </w:r>
                    </w:p>
                    <w:p w14:paraId="2CACDBB8" w14:textId="77777777" w:rsidR="00BA4AF7" w:rsidRDefault="00BA4AF7" w:rsidP="00BA4AF7">
                      <w:r>
                        <w:t xml:space="preserve">         92zg==</w:t>
                      </w:r>
                    </w:p>
                    <w:p w14:paraId="7E75F8FB" w14:textId="77777777" w:rsidR="00BA4AF7" w:rsidRDefault="00BA4AF7" w:rsidP="00BA4AF7">
                      <w:r>
                        <w:t>X-Gm-Message-State: ACgBeo1/AwGqx1QOuBjTMGfKs35nKj2X/Hc9oVgSTwO6LuKs6/MAF/0C B70UidNjHiHM5VRXqoE9fCd939rgyXnJ441IXNcmKtgq5aBOWg==</w:t>
                      </w:r>
                    </w:p>
                    <w:p w14:paraId="0EDDBEE8" w14:textId="77777777" w:rsidR="00BA4AF7" w:rsidRDefault="00BA4AF7" w:rsidP="00BA4AF7">
                      <w:r>
                        <w:t>X-Google-Smtp-Source: AA6agR7W/7XuH7nYHGJ9aDAh0l/6ZYkSMzk9qzaWvirXcaph1E2687c50SJJUS0/lHI63O/HLwpSZoQMS1O1cBuAo8I=</w:t>
                      </w:r>
                    </w:p>
                    <w:p w14:paraId="6BF1785C" w14:textId="77777777" w:rsidR="00BA4AF7" w:rsidRDefault="00BA4AF7" w:rsidP="00BA4AF7">
                      <w:r>
                        <w:t xml:space="preserve">X-Received: by </w:t>
                      </w:r>
                      <w:proofErr w:type="gramStart"/>
                      <w:r>
                        <w:t>2002:a</w:t>
                      </w:r>
                      <w:proofErr w:type="gramEnd"/>
                      <w:r>
                        <w:t>7b:c38e:0:b0:3a5:c383:c68 with SMTP id s14-20020a7bc38e000000b003a5c3830c68mr1414690wmj.163.1660818076536; Thu, 18 Aug 2022 03:21:16 -0700 (PDT)</w:t>
                      </w:r>
                    </w:p>
                    <w:p w14:paraId="29A35676" w14:textId="77777777" w:rsidR="00BA4AF7" w:rsidRDefault="00BA4AF7" w:rsidP="00BA4AF7">
                      <w:r>
                        <w:t>MIME-Version: 1.0</w:t>
                      </w:r>
                    </w:p>
                    <w:p w14:paraId="7A38BC37" w14:textId="77777777" w:rsidR="00BA4AF7" w:rsidRDefault="00BA4AF7" w:rsidP="00BA4AF7">
                      <w:r>
                        <w:t>From: Ethical Hacker &lt;ethicalhacker6745@gmail.com&gt;</w:t>
                      </w:r>
                    </w:p>
                    <w:p w14:paraId="6D997187" w14:textId="77777777" w:rsidR="00BA4AF7" w:rsidRDefault="00BA4AF7" w:rsidP="00BA4AF7">
                      <w:r>
                        <w:t>Date: Thu, 18 Aug 2022 15:51:05 +0530</w:t>
                      </w:r>
                    </w:p>
                    <w:p w14:paraId="32A54972" w14:textId="77777777" w:rsidR="00BA4AF7" w:rsidRDefault="00BA4AF7" w:rsidP="00BA4AF7">
                      <w:r>
                        <w:t>Message-ID: &lt;CAP3xXZf1tD8uSjWRKVi6pgpxTZrtoOHWSM2NSORSgvN-cvhWyA@mail.gmail.com&gt;</w:t>
                      </w:r>
                    </w:p>
                    <w:p w14:paraId="09FF6891" w14:textId="77777777" w:rsidR="00BA4AF7" w:rsidRDefault="00BA4AF7" w:rsidP="00BA4AF7">
                      <w:r>
                        <w:t>Subject: Threat</w:t>
                      </w:r>
                    </w:p>
                    <w:p w14:paraId="265B4776" w14:textId="77777777" w:rsidR="00BA4AF7" w:rsidRDefault="00BA4AF7" w:rsidP="00BA4AF7">
                      <w:r>
                        <w:t>To: "sahusk104@gmail.com" &lt;sahusk104@gmail.com&gt;</w:t>
                      </w:r>
                    </w:p>
                    <w:p w14:paraId="16D149F8" w14:textId="77777777" w:rsidR="00BA4AF7" w:rsidRDefault="00BA4AF7" w:rsidP="00BA4AF7">
                      <w:r>
                        <w:t>Content-Type: multipart/alternative; boundary="0000000000007d152205e6815757"</w:t>
                      </w:r>
                    </w:p>
                    <w:p w14:paraId="760F693C" w14:textId="77777777" w:rsidR="00BA4AF7" w:rsidRDefault="00BA4AF7" w:rsidP="00BA4AF7"/>
                    <w:p w14:paraId="48452133" w14:textId="77777777" w:rsidR="00BA4AF7" w:rsidRDefault="00BA4AF7" w:rsidP="00BA4AF7">
                      <w:r>
                        <w:t>--0000000000007d152205e6815757</w:t>
                      </w:r>
                    </w:p>
                    <w:p w14:paraId="1F178BDA" w14:textId="77777777" w:rsidR="00BA4AF7" w:rsidRDefault="00BA4AF7" w:rsidP="00BA4AF7">
                      <w:r>
                        <w:t>Content-Type: text/plain; charset="UTF-8"</w:t>
                      </w:r>
                    </w:p>
                    <w:p w14:paraId="655CFA5E" w14:textId="77777777" w:rsidR="00BA4AF7" w:rsidRDefault="00BA4AF7" w:rsidP="00BA4AF7"/>
                    <w:p w14:paraId="3AFDCFA0" w14:textId="77777777" w:rsidR="00BA4AF7" w:rsidRDefault="00BA4AF7" w:rsidP="00BA4AF7">
                      <w:r>
                        <w:t>Hello,</w:t>
                      </w:r>
                    </w:p>
                    <w:p w14:paraId="3613010C" w14:textId="77777777" w:rsidR="00BA4AF7" w:rsidRDefault="00BA4AF7" w:rsidP="00BA4AF7">
                      <w:r>
                        <w:t xml:space="preserve">I have some private pictures of you and your </w:t>
                      </w:r>
                      <w:proofErr w:type="gramStart"/>
                      <w:r>
                        <w:t>boy-friend</w:t>
                      </w:r>
                      <w:proofErr w:type="gramEnd"/>
                      <w:r>
                        <w:t>. If you send me</w:t>
                      </w:r>
                    </w:p>
                    <w:p w14:paraId="121BED9F" w14:textId="77777777" w:rsidR="00BA4AF7" w:rsidRDefault="00BA4AF7" w:rsidP="00BA4AF7">
                      <w:r>
                        <w:t xml:space="preserve">10000$, then I will delete these </w:t>
                      </w:r>
                      <w:proofErr w:type="gramStart"/>
                      <w:r>
                        <w:t>pictures</w:t>
                      </w:r>
                      <w:proofErr w:type="gramEnd"/>
                      <w:r>
                        <w:t xml:space="preserve"> or I will post them in public.</w:t>
                      </w:r>
                    </w:p>
                    <w:p w14:paraId="5477B272" w14:textId="77777777" w:rsidR="00BA4AF7" w:rsidRDefault="00BA4AF7" w:rsidP="00BA4AF7">
                      <w:r>
                        <w:t>Thank you. Regards Hacker</w:t>
                      </w:r>
                    </w:p>
                    <w:p w14:paraId="0F059669" w14:textId="77777777" w:rsidR="00BA4AF7" w:rsidRDefault="00BA4AF7" w:rsidP="00BA4AF7"/>
                    <w:p w14:paraId="6467E933" w14:textId="77777777" w:rsidR="00BA4AF7" w:rsidRDefault="00BA4AF7" w:rsidP="00BA4AF7">
                      <w:r>
                        <w:t>--0000000000007d152205e6815757</w:t>
                      </w:r>
                    </w:p>
                    <w:p w14:paraId="016A2611" w14:textId="77777777" w:rsidR="00BA4AF7" w:rsidRDefault="00BA4AF7" w:rsidP="00BA4AF7">
                      <w:r>
                        <w:t>Content-Type: text/html; charset="UTF-8"</w:t>
                      </w:r>
                    </w:p>
                    <w:p w14:paraId="312A7BDB" w14:textId="7CBBD617" w:rsidR="00BA4AF7" w:rsidRDefault="00BA4AF7" w:rsidP="00BA4AF7"/>
                  </w:txbxContent>
                </v:textbox>
                <w10:wrap type="square"/>
              </v:shape>
            </w:pict>
          </mc:Fallback>
        </mc:AlternateContent>
      </w:r>
      <w:r>
        <w:tab/>
      </w:r>
      <w:r>
        <w:tab/>
      </w:r>
      <w:r>
        <w:tab/>
      </w:r>
      <w:r>
        <w:tab/>
      </w:r>
      <w:r>
        <w:tab/>
      </w:r>
      <w:r>
        <w:tab/>
      </w:r>
      <w:r>
        <w:tab/>
      </w:r>
      <w:r>
        <w:tab/>
      </w:r>
      <w:r>
        <w:tab/>
      </w:r>
      <w:r>
        <w:tab/>
      </w:r>
      <w:r>
        <w:tab/>
      </w:r>
      <w:r>
        <w:tab/>
      </w:r>
      <w:r>
        <w:tab/>
      </w:r>
      <w:r>
        <w:tab/>
      </w:r>
      <w:r>
        <w:tab/>
        <w:t>Page 8</w:t>
      </w:r>
    </w:p>
    <w:p w14:paraId="69140773" w14:textId="1D8731AD" w:rsidR="00392FA9" w:rsidRDefault="00BA4AF7" w:rsidP="003F0054">
      <w:r>
        <w:rPr>
          <w:noProof/>
        </w:rPr>
        <w:lastRenderedPageBreak/>
        <mc:AlternateContent>
          <mc:Choice Requires="wps">
            <w:drawing>
              <wp:anchor distT="45720" distB="45720" distL="114300" distR="114300" simplePos="0" relativeHeight="251675648" behindDoc="0" locked="0" layoutInCell="1" allowOverlap="1" wp14:anchorId="4BE2A599" wp14:editId="54C12457">
                <wp:simplePos x="0" y="0"/>
                <wp:positionH relativeFrom="column">
                  <wp:posOffset>247650</wp:posOffset>
                </wp:positionH>
                <wp:positionV relativeFrom="paragraph">
                  <wp:posOffset>180975</wp:posOffset>
                </wp:positionV>
                <wp:extent cx="7296150" cy="95631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9563100"/>
                        </a:xfrm>
                        <a:prstGeom prst="rect">
                          <a:avLst/>
                        </a:prstGeom>
                        <a:solidFill>
                          <a:srgbClr val="FFFFFF"/>
                        </a:solidFill>
                        <a:ln w="9525">
                          <a:solidFill>
                            <a:srgbClr val="000000"/>
                          </a:solidFill>
                          <a:miter lim="800000"/>
                          <a:headEnd/>
                          <a:tailEnd/>
                        </a:ln>
                      </wps:spPr>
                      <wps:txbx>
                        <w:txbxContent>
                          <w:p w14:paraId="727E0CEC" w14:textId="77777777" w:rsidR="00B3751C" w:rsidRDefault="00B3751C" w:rsidP="00B3751C">
                            <w:r>
                              <w:t>Content-Transfer-Encoding: quoted-printable</w:t>
                            </w:r>
                          </w:p>
                          <w:p w14:paraId="68C2A8DA" w14:textId="77777777" w:rsidR="00B3751C" w:rsidRDefault="00B3751C" w:rsidP="00B3751C"/>
                          <w:p w14:paraId="0ED49B6D" w14:textId="77777777" w:rsidR="00B3751C" w:rsidRDefault="00B3751C" w:rsidP="00B3751C">
                            <w:r>
                              <w:t xml:space="preserve">&lt;div </w:t>
                            </w:r>
                            <w:proofErr w:type="spellStart"/>
                            <w:r>
                              <w:t>dir</w:t>
                            </w:r>
                            <w:proofErr w:type="spellEnd"/>
                            <w:r>
                              <w:t>=3D"ltr"&gt;</w:t>
                            </w:r>
                            <w:proofErr w:type="gramStart"/>
                            <w:r>
                              <w:t>Hello,&lt;</w:t>
                            </w:r>
                            <w:proofErr w:type="gramEnd"/>
                            <w:r>
                              <w:t>div&gt;I have some private pictures of you and your=C2=</w:t>
                            </w:r>
                          </w:p>
                          <w:p w14:paraId="0D5B4B1D" w14:textId="77777777" w:rsidR="00B3751C" w:rsidRDefault="00B3751C" w:rsidP="00B3751C">
                            <w:r>
                              <w:t>=A0boy-friend. If you send me 10000$, then I will delete these pictures or =</w:t>
                            </w:r>
                          </w:p>
                          <w:p w14:paraId="025D58F4" w14:textId="77777777" w:rsidR="00B3751C" w:rsidRDefault="00B3751C" w:rsidP="00B3751C">
                            <w:r>
                              <w:t xml:space="preserve">I will post them in </w:t>
                            </w:r>
                            <w:proofErr w:type="gramStart"/>
                            <w:r>
                              <w:t>public.&lt;</w:t>
                            </w:r>
                            <w:proofErr w:type="gramEnd"/>
                            <w:r>
                              <w:t>/div&gt;&lt;div&gt;Thank you. Regards Hacker&lt;/div&gt;&lt;/div&gt;</w:t>
                            </w:r>
                          </w:p>
                          <w:p w14:paraId="522A2BB5" w14:textId="77777777" w:rsidR="00B3751C" w:rsidRDefault="00B3751C" w:rsidP="00B3751C"/>
                          <w:p w14:paraId="766BE564" w14:textId="082E9CDC" w:rsidR="00BA4AF7" w:rsidRDefault="00B3751C" w:rsidP="00B3751C">
                            <w:r>
                              <w:t>--0000000000007d152205e6815757—</w:t>
                            </w:r>
                          </w:p>
                          <w:p w14:paraId="4E832BA1" w14:textId="7F445C7D" w:rsidR="00B3751C" w:rsidRDefault="00B3751C" w:rsidP="00B3751C"/>
                          <w:p w14:paraId="7C9D2CEE" w14:textId="34D19AAD" w:rsidR="00B3751C" w:rsidRDefault="00B3751C" w:rsidP="00B3751C"/>
                          <w:p w14:paraId="6827AE32" w14:textId="55529BB7" w:rsidR="00B3751C" w:rsidRDefault="00B3751C" w:rsidP="00B3751C"/>
                          <w:p w14:paraId="5D2C965E" w14:textId="5031BA19" w:rsidR="00B3751C" w:rsidRDefault="00B3751C" w:rsidP="00B3751C">
                            <w:r>
                              <w:t xml:space="preserve">This is what I found after doing email forensics. The IP Address of the sender is </w:t>
                            </w:r>
                            <w:r w:rsidRPr="00B3751C">
                              <w:rPr>
                                <w:b/>
                                <w:bCs/>
                              </w:rPr>
                              <w:t>209.85.220.41</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2A599" id="_x0000_s1046" type="#_x0000_t202" style="position:absolute;margin-left:19.5pt;margin-top:14.25pt;width:574.5pt;height:75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">
                <v:textbox>
                  <w:txbxContent>
                    <w:p w14:paraId="727E0CEC" w14:textId="77777777" w:rsidR="00B3751C" w:rsidRDefault="00B3751C" w:rsidP="00B3751C">
                      <w:r>
                        <w:t>Content-Transfer-Encoding: quoted-printable</w:t>
                      </w:r>
                    </w:p>
                    <w:p w14:paraId="68C2A8DA" w14:textId="77777777" w:rsidR="00B3751C" w:rsidRDefault="00B3751C" w:rsidP="00B3751C"/>
                    <w:p w14:paraId="0ED49B6D" w14:textId="77777777" w:rsidR="00B3751C" w:rsidRDefault="00B3751C" w:rsidP="00B3751C">
                      <w:r>
                        <w:t xml:space="preserve">&lt;div </w:t>
                      </w:r>
                      <w:proofErr w:type="spellStart"/>
                      <w:r>
                        <w:t>dir</w:t>
                      </w:r>
                      <w:proofErr w:type="spellEnd"/>
                      <w:r>
                        <w:t>=3D"ltr"&gt;</w:t>
                      </w:r>
                      <w:proofErr w:type="gramStart"/>
                      <w:r>
                        <w:t>Hello,&lt;</w:t>
                      </w:r>
                      <w:proofErr w:type="gramEnd"/>
                      <w:r>
                        <w:t>div&gt;I have some private pictures of you and your=C2=</w:t>
                      </w:r>
                    </w:p>
                    <w:p w14:paraId="0D5B4B1D" w14:textId="77777777" w:rsidR="00B3751C" w:rsidRDefault="00B3751C" w:rsidP="00B3751C">
                      <w:r>
                        <w:t>=A0boy-friend. If you send me 10000$, then I will delete these pictures or =</w:t>
                      </w:r>
                    </w:p>
                    <w:p w14:paraId="025D58F4" w14:textId="77777777" w:rsidR="00B3751C" w:rsidRDefault="00B3751C" w:rsidP="00B3751C">
                      <w:r>
                        <w:t xml:space="preserve">I will post them in </w:t>
                      </w:r>
                      <w:proofErr w:type="gramStart"/>
                      <w:r>
                        <w:t>public.&lt;</w:t>
                      </w:r>
                      <w:proofErr w:type="gramEnd"/>
                      <w:r>
                        <w:t>/div&gt;&lt;div&gt;Thank you. Regards Hacker&lt;/div&gt;&lt;/div&gt;</w:t>
                      </w:r>
                    </w:p>
                    <w:p w14:paraId="522A2BB5" w14:textId="77777777" w:rsidR="00B3751C" w:rsidRDefault="00B3751C" w:rsidP="00B3751C"/>
                    <w:p w14:paraId="766BE564" w14:textId="082E9CDC" w:rsidR="00BA4AF7" w:rsidRDefault="00B3751C" w:rsidP="00B3751C">
                      <w:r>
                        <w:t>--0000000000007d152205e6815757—</w:t>
                      </w:r>
                    </w:p>
                    <w:p w14:paraId="4E832BA1" w14:textId="7F445C7D" w:rsidR="00B3751C" w:rsidRDefault="00B3751C" w:rsidP="00B3751C"/>
                    <w:p w14:paraId="7C9D2CEE" w14:textId="34D19AAD" w:rsidR="00B3751C" w:rsidRDefault="00B3751C" w:rsidP="00B3751C"/>
                    <w:p w14:paraId="6827AE32" w14:textId="55529BB7" w:rsidR="00B3751C" w:rsidRDefault="00B3751C" w:rsidP="00B3751C"/>
                    <w:p w14:paraId="5D2C965E" w14:textId="5031BA19" w:rsidR="00B3751C" w:rsidRDefault="00B3751C" w:rsidP="00B3751C">
                      <w:r>
                        <w:t xml:space="preserve">This is what I found after doing email forensics. The IP Address of the sender is </w:t>
                      </w:r>
                      <w:r w:rsidRPr="00B3751C">
                        <w:rPr>
                          <w:b/>
                          <w:bCs/>
                        </w:rPr>
                        <w:t>209.85.220.41</w:t>
                      </w:r>
                      <w:r>
                        <w:rPr>
                          <w:b/>
                          <w:bCs/>
                        </w:rPr>
                        <w:t>.</w:t>
                      </w:r>
                    </w:p>
                  </w:txbxContent>
                </v:textbox>
                <w10:wrap type="square"/>
              </v:shape>
            </w:pict>
          </mc:Fallback>
        </mc:AlternateContent>
      </w:r>
      <w:r>
        <w:tab/>
      </w:r>
      <w:r>
        <w:tab/>
      </w:r>
      <w:r>
        <w:tab/>
      </w:r>
      <w:r>
        <w:tab/>
      </w:r>
      <w:r>
        <w:tab/>
      </w:r>
      <w:r>
        <w:tab/>
      </w:r>
      <w:r>
        <w:tab/>
      </w:r>
      <w:r>
        <w:tab/>
      </w:r>
      <w:r>
        <w:tab/>
      </w:r>
      <w:r>
        <w:tab/>
      </w:r>
      <w:r>
        <w:tab/>
      </w:r>
      <w:r>
        <w:tab/>
      </w:r>
      <w:r>
        <w:tab/>
      </w:r>
      <w:r>
        <w:tab/>
      </w:r>
      <w:r>
        <w:tab/>
        <w:t>Page 9</w:t>
      </w:r>
    </w:p>
    <w:sectPr w:rsidR="00392FA9" w:rsidSect="00021C04">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F3E04" w14:textId="77777777" w:rsidR="00192A8A" w:rsidRDefault="00192A8A" w:rsidP="00207055">
      <w:pPr>
        <w:spacing w:after="0" w:line="240" w:lineRule="auto"/>
      </w:pPr>
      <w:r>
        <w:separator/>
      </w:r>
    </w:p>
  </w:endnote>
  <w:endnote w:type="continuationSeparator" w:id="0">
    <w:p w14:paraId="4D06E134" w14:textId="77777777" w:rsidR="00192A8A" w:rsidRDefault="00192A8A" w:rsidP="0020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A16D3" w14:textId="77777777" w:rsidR="00192A8A" w:rsidRDefault="00192A8A" w:rsidP="00207055">
      <w:pPr>
        <w:spacing w:after="0" w:line="240" w:lineRule="auto"/>
      </w:pPr>
      <w:r>
        <w:separator/>
      </w:r>
    </w:p>
  </w:footnote>
  <w:footnote w:type="continuationSeparator" w:id="0">
    <w:p w14:paraId="7BFA3A5E" w14:textId="77777777" w:rsidR="00192A8A" w:rsidRDefault="00192A8A" w:rsidP="00207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7700A"/>
    <w:multiLevelType w:val="multilevel"/>
    <w:tmpl w:val="FF2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334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27"/>
    <w:rsid w:val="00021C04"/>
    <w:rsid w:val="00090AF7"/>
    <w:rsid w:val="000B4502"/>
    <w:rsid w:val="000E5F26"/>
    <w:rsid w:val="0018785F"/>
    <w:rsid w:val="00192A8A"/>
    <w:rsid w:val="00207055"/>
    <w:rsid w:val="00392FA9"/>
    <w:rsid w:val="003F0054"/>
    <w:rsid w:val="004C3F27"/>
    <w:rsid w:val="00507C28"/>
    <w:rsid w:val="00515218"/>
    <w:rsid w:val="00554C76"/>
    <w:rsid w:val="005B0ACD"/>
    <w:rsid w:val="006131E7"/>
    <w:rsid w:val="0065409C"/>
    <w:rsid w:val="006B61F9"/>
    <w:rsid w:val="00A1111B"/>
    <w:rsid w:val="00A84B88"/>
    <w:rsid w:val="00A9512B"/>
    <w:rsid w:val="00B3751C"/>
    <w:rsid w:val="00BA4AF7"/>
    <w:rsid w:val="00BB2C74"/>
    <w:rsid w:val="00CA1819"/>
    <w:rsid w:val="00D12F2C"/>
    <w:rsid w:val="00D30F21"/>
    <w:rsid w:val="00D76AB2"/>
    <w:rsid w:val="00DC59B0"/>
    <w:rsid w:val="00EC378F"/>
    <w:rsid w:val="00F8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5A8D"/>
  <w15:chartTrackingRefBased/>
  <w15:docId w15:val="{986BCFB9-2BBD-4C71-9458-219303D4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A18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CA1819"/>
    <w:rPr>
      <w:color w:val="0000FF"/>
      <w:u w:val="single"/>
    </w:rPr>
  </w:style>
  <w:style w:type="paragraph" w:styleId="Header">
    <w:name w:val="header"/>
    <w:basedOn w:val="Normal"/>
    <w:link w:val="HeaderChar"/>
    <w:uiPriority w:val="99"/>
    <w:unhideWhenUsed/>
    <w:rsid w:val="00207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055"/>
  </w:style>
  <w:style w:type="paragraph" w:styleId="Footer">
    <w:name w:val="footer"/>
    <w:basedOn w:val="Normal"/>
    <w:link w:val="FooterChar"/>
    <w:uiPriority w:val="99"/>
    <w:unhideWhenUsed/>
    <w:rsid w:val="00207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45118">
      <w:bodyDiv w:val="1"/>
      <w:marLeft w:val="0"/>
      <w:marRight w:val="0"/>
      <w:marTop w:val="0"/>
      <w:marBottom w:val="0"/>
      <w:divBdr>
        <w:top w:val="none" w:sz="0" w:space="0" w:color="auto"/>
        <w:left w:val="none" w:sz="0" w:space="0" w:color="auto"/>
        <w:bottom w:val="none" w:sz="0" w:space="0" w:color="auto"/>
        <w:right w:val="none" w:sz="0" w:space="0" w:color="auto"/>
      </w:divBdr>
    </w:div>
    <w:div w:id="1778673225">
      <w:bodyDiv w:val="1"/>
      <w:marLeft w:val="0"/>
      <w:marRight w:val="0"/>
      <w:marTop w:val="0"/>
      <w:marBottom w:val="0"/>
      <w:divBdr>
        <w:top w:val="none" w:sz="0" w:space="0" w:color="auto"/>
        <w:left w:val="none" w:sz="0" w:space="0" w:color="auto"/>
        <w:bottom w:val="none" w:sz="0" w:space="0" w:color="auto"/>
        <w:right w:val="none" w:sz="0" w:space="0" w:color="auto"/>
      </w:divBdr>
      <w:divsChild>
        <w:div w:id="2049986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amantha.collen.r@gmail.com" TargetMode="External"/><Relationship Id="rId4" Type="http://schemas.openxmlformats.org/officeDocument/2006/relationships/settings" Target="settings.xml"/><Relationship Id="rId9" Type="http://schemas.openxmlformats.org/officeDocument/2006/relationships/hyperlink" Target="mailto:samantha.collen.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B9B53-C835-4829-942D-A89870B41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(Origin theme)</Template>
  <TotalTime>873</TotalTime>
  <Pages>1</Pages>
  <Words>69</Words>
  <Characters>200</Characters>
  <Application>Microsoft Office Word</Application>
  <DocSecurity>0</DocSecurity>
  <Lines>100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Keshari Sahu</dc:creator>
  <cp:keywords/>
  <dc:description/>
  <cp:lastModifiedBy>Subrat Keshari Sahu</cp:lastModifiedBy>
  <cp:revision>3</cp:revision>
  <dcterms:created xsi:type="dcterms:W3CDTF">2022-08-18T11:16:00Z</dcterms:created>
  <dcterms:modified xsi:type="dcterms:W3CDTF">2022-09-22T19:28:00Z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bc2d8b6eac29e8acc92e40b94be029679a677275b179c6cdffc7170700f6b645</vt:lpwstr>
  </property>
</Properties>
</file>